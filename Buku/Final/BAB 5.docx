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39BEA" w14:textId="2585CCF0" w:rsidR="00104245" w:rsidRDefault="00F64448" w:rsidP="00903E79">
      <w:pPr>
        <w:pStyle w:val="STTSJudulBab"/>
      </w:pPr>
      <w:r>
        <w:t xml:space="preserve">BAB </w:t>
      </w:r>
      <w:r w:rsidR="00903E79">
        <w:t>V</w:t>
      </w:r>
    </w:p>
    <w:p w14:paraId="45D168E7" w14:textId="77777777" w:rsidR="00903E79" w:rsidRDefault="007801F3" w:rsidP="00903E79">
      <w:pPr>
        <w:pStyle w:val="STTSJudulBab"/>
      </w:pPr>
      <w:r>
        <w:t>UJI COBA</w:t>
      </w:r>
    </w:p>
    <w:p w14:paraId="0DB23A5E" w14:textId="77777777" w:rsidR="00903E79" w:rsidRDefault="00903E79" w:rsidP="00903E79">
      <w:pPr>
        <w:pStyle w:val="STTSJudulBab"/>
      </w:pPr>
    </w:p>
    <w:p w14:paraId="0975D077" w14:textId="43DCD40E" w:rsidR="007032AD" w:rsidRDefault="00990099" w:rsidP="00900BC0">
      <w:pPr>
        <w:rPr>
          <w:szCs w:val="24"/>
        </w:rPr>
      </w:pPr>
      <w:r>
        <w:rPr>
          <w:szCs w:val="24"/>
        </w:rPr>
        <w:t xml:space="preserve">Pada bab ini akan dijelaskan mengenai uji coba yang dilakukan pada </w:t>
      </w:r>
      <w:r w:rsidR="00EA1FFD">
        <w:rPr>
          <w:szCs w:val="24"/>
        </w:rPr>
        <w:t>Online Shop Maju Jaya</w:t>
      </w:r>
      <w:r>
        <w:rPr>
          <w:szCs w:val="24"/>
        </w:rPr>
        <w:t xml:space="preserve">. Tahap uji coba ini dilakukan untuk menguji seluruh fungsi yang ada pada sistem </w:t>
      </w:r>
      <w:r w:rsidR="000F1D86">
        <w:rPr>
          <w:szCs w:val="24"/>
        </w:rPr>
        <w:t>online shop</w:t>
      </w:r>
      <w:r>
        <w:rPr>
          <w:szCs w:val="24"/>
        </w:rPr>
        <w:t xml:space="preserve">. Tahap uji coba pada aplikasi ini akan berfokus pada uji coba fungsionalitas saja karena uji coba kelayakan tidak dapat dilakukan sebab pengguna/user dari </w:t>
      </w:r>
      <w:r w:rsidR="00C15964">
        <w:rPr>
          <w:szCs w:val="24"/>
        </w:rPr>
        <w:t xml:space="preserve">online shop </w:t>
      </w:r>
      <w:r>
        <w:rPr>
          <w:szCs w:val="24"/>
        </w:rPr>
        <w:t xml:space="preserve">ini hanya satu user saja. Uji coba fungsionalitas bertujuan untuk mengetahui semua fungsi berjalan dengan baik. Pada tahapan ini, sistem manajemen jemaat akan diuji cobakan terhadap beberapa hal yang mungkin terjadi saat user menggunakan sistem manajemen jemaat ini. </w:t>
      </w:r>
    </w:p>
    <w:p w14:paraId="07CB0E12" w14:textId="77777777" w:rsidR="00900BC0" w:rsidRDefault="00900BC0" w:rsidP="00900BC0">
      <w:pPr>
        <w:rPr>
          <w:szCs w:val="24"/>
        </w:rPr>
      </w:pPr>
      <w:r>
        <w:rPr>
          <w:szCs w:val="24"/>
        </w:rPr>
        <w:t xml:space="preserve">Uji coba fungsionalitas akan dilakukan dengan memasukkan beragam parameter atau inputan secara berulang – ulang. Adapun fungsi – fungsi yang akan diujikan adalah sebagai </w:t>
      </w:r>
      <w:proofErr w:type="gramStart"/>
      <w:r>
        <w:rPr>
          <w:szCs w:val="24"/>
        </w:rPr>
        <w:t>berikut :</w:t>
      </w:r>
      <w:proofErr w:type="gramEnd"/>
      <w:r>
        <w:rPr>
          <w:szCs w:val="24"/>
        </w:rPr>
        <w:t xml:space="preserve"> </w:t>
      </w:r>
    </w:p>
    <w:p w14:paraId="212FD034"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Verifikasi email saat register</w:t>
      </w:r>
    </w:p>
    <w:p w14:paraId="42531689"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Fitur Master Barang</w:t>
      </w:r>
    </w:p>
    <w:p w14:paraId="08944FBA"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Fitur Master Promo</w:t>
      </w:r>
    </w:p>
    <w:p w14:paraId="3CC350C3"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Melihat detail barang</w:t>
      </w:r>
    </w:p>
    <w:p w14:paraId="2BFE198A"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Menambah dan menghapus barang pada cart</w:t>
      </w:r>
    </w:p>
    <w:p w14:paraId="4E268EA9"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Membeli barang dengan menggunakan promo dan tanpa promo</w:t>
      </w:r>
    </w:p>
    <w:p w14:paraId="383BC6D5"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Upload bukti transfer sebagai bukti sudah membayar</w:t>
      </w:r>
    </w:p>
    <w:p w14:paraId="6847A042"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Menampilkan data order user</w:t>
      </w:r>
    </w:p>
    <w:p w14:paraId="1EDBFDBD" w14:textId="77777777" w:rsidR="00C15964" w:rsidRPr="00C15964" w:rsidRDefault="00C15964" w:rsidP="00C15964">
      <w:pPr>
        <w:pStyle w:val="ListParagraph"/>
        <w:numPr>
          <w:ilvl w:val="0"/>
          <w:numId w:val="22"/>
        </w:numPr>
        <w:rPr>
          <w:rFonts w:ascii="Times New Roman" w:hAnsi="Times New Roman"/>
          <w:sz w:val="24"/>
          <w:szCs w:val="24"/>
        </w:rPr>
      </w:pPr>
      <w:r w:rsidRPr="00C15964">
        <w:rPr>
          <w:rFonts w:ascii="Times New Roman" w:hAnsi="Times New Roman"/>
          <w:sz w:val="24"/>
          <w:szCs w:val="24"/>
        </w:rPr>
        <w:t xml:space="preserve">Verifikasi pembayaran </w:t>
      </w:r>
    </w:p>
    <w:p w14:paraId="2760DD34" w14:textId="78A1F580" w:rsidR="004D3664" w:rsidRPr="00FF7964" w:rsidRDefault="00C15964" w:rsidP="00C15964">
      <w:pPr>
        <w:pStyle w:val="ListParagraph"/>
        <w:numPr>
          <w:ilvl w:val="0"/>
          <w:numId w:val="22"/>
        </w:numPr>
        <w:spacing w:after="0" w:line="360" w:lineRule="auto"/>
        <w:jc w:val="both"/>
      </w:pPr>
      <w:r w:rsidRPr="00C15964">
        <w:rPr>
          <w:rFonts w:ascii="Times New Roman" w:hAnsi="Times New Roman"/>
          <w:sz w:val="24"/>
          <w:szCs w:val="24"/>
        </w:rPr>
        <w:t>Menampilkan status order</w:t>
      </w:r>
    </w:p>
    <w:p w14:paraId="4A12E975" w14:textId="1B2F4558" w:rsidR="00FF7964" w:rsidRDefault="00FF7964" w:rsidP="00FF7964">
      <w:r>
        <w:t xml:space="preserve">Uji coba pertama dilakukan pada </w:t>
      </w:r>
      <w:r w:rsidR="00901B06">
        <w:t>Verifikasi email saat register</w:t>
      </w:r>
      <w:r>
        <w:t xml:space="preserve">. </w:t>
      </w:r>
      <w:r w:rsidR="007E0866">
        <w:t xml:space="preserve">Pada fungsi ini </w:t>
      </w:r>
      <w:r w:rsidR="00EA2324">
        <w:t xml:space="preserve">email user yang sudah diregisterkan akan dikirimkan sebuah email verifikasi. Di dalam email tersebut akan terdapat sebuah </w:t>
      </w:r>
      <w:r w:rsidR="00C424CC">
        <w:t xml:space="preserve">tombol </w:t>
      </w:r>
      <w:r w:rsidR="00EA2324">
        <w:t>yang harus diklik agar user dapat login sebagai pengguna.</w:t>
      </w:r>
      <w:r w:rsidR="00C424CC">
        <w:t xml:space="preserve"> Jika user belum menekan tombol tersebut, maka user tidak dapat login sebagai pengguna.</w:t>
      </w:r>
      <w:r w:rsidR="00E16BEF">
        <w:t xml:space="preserve"> </w:t>
      </w:r>
      <w:proofErr w:type="gramStart"/>
      <w:r w:rsidR="00C424CC">
        <w:t>Setelah</w:t>
      </w:r>
      <w:proofErr w:type="gramEnd"/>
      <w:r w:rsidR="00C424CC">
        <w:t xml:space="preserve"> diuji coba, fungsi verifikasi email dapat berjalan dengan baik.</w:t>
      </w:r>
    </w:p>
    <w:p w14:paraId="073F48D1" w14:textId="4FCD2C48" w:rsidR="00E16BEF" w:rsidRDefault="00C35236" w:rsidP="00E16BEF">
      <w:r>
        <w:t xml:space="preserve">Uji coba </w:t>
      </w:r>
      <w:r w:rsidR="000D1780">
        <w:t xml:space="preserve">kedua </w:t>
      </w:r>
      <w:r w:rsidR="00901B06">
        <w:t>Fitur Master Barang</w:t>
      </w:r>
      <w:r w:rsidR="000D1780">
        <w:t xml:space="preserve">. Uji coba dilakukan </w:t>
      </w:r>
      <w:r w:rsidR="00E3754F">
        <w:t>dengan cara insert, update dan delete</w:t>
      </w:r>
      <w:r w:rsidR="00F87240">
        <w:t xml:space="preserve">. Insert dilakukan untuk menambah data barang yang diinginkan </w:t>
      </w:r>
      <w:r w:rsidR="00F87240">
        <w:lastRenderedPageBreak/>
        <w:t xml:space="preserve">dengan mengisi detail </w:t>
      </w:r>
      <w:proofErr w:type="gramStart"/>
      <w:r w:rsidR="00F87240">
        <w:t>informasi(</w:t>
      </w:r>
      <w:proofErr w:type="gramEnd"/>
      <w:r w:rsidR="00F87240">
        <w:t xml:space="preserve">Nama barang, stok, Harga, Deskripsi, Kategori dan gambar barang) pada input box yang sudah disediakan lalu ketika semua sudah diisi tekan tombol insert untuk memasukannya. Update dilakukan dengan klik tombol update pada barang lalu akan keluar detail informasi barang tersebut pada input box dan ubahlah informasi yang </w:t>
      </w:r>
      <w:r w:rsidR="00E16BEF">
        <w:t xml:space="preserve">ingin </w:t>
      </w:r>
      <w:r w:rsidR="00F87240">
        <w:t>di</w:t>
      </w:r>
      <w:r w:rsidR="00E16BEF">
        <w:t xml:space="preserve">ubah </w:t>
      </w:r>
      <w:r w:rsidR="00F87240">
        <w:t>lalu tekan tombol update.</w:t>
      </w:r>
      <w:r w:rsidR="00E16BEF">
        <w:t xml:space="preserve"> Delete dilkakukan dengan menekan tombol delete pada barang maka barang akan langsung dihapus dari data online shop.</w:t>
      </w:r>
      <w:r w:rsidR="00E16BEF" w:rsidRPr="00E16BEF">
        <w:t xml:space="preserve"> </w:t>
      </w:r>
      <w:r w:rsidR="00E16BEF">
        <w:t xml:space="preserve">Setelah diuji coba, fungsi </w:t>
      </w:r>
      <w:r w:rsidR="00E16BEF">
        <w:t xml:space="preserve">Master Barang </w:t>
      </w:r>
      <w:r w:rsidR="00E16BEF">
        <w:t>dapat berjalan dengan baik.</w:t>
      </w:r>
    </w:p>
    <w:p w14:paraId="529317FA" w14:textId="32845EA2" w:rsidR="000D1780" w:rsidRDefault="000D1780" w:rsidP="00FF7964"/>
    <w:p w14:paraId="671E225C" w14:textId="32FE1C85" w:rsidR="00BE111A" w:rsidRDefault="00A65045" w:rsidP="00BE111A">
      <w:r>
        <w:t xml:space="preserve">Uji coba ketiga </w:t>
      </w:r>
      <w:r w:rsidR="00901B06">
        <w:t>Fitur Master Promo</w:t>
      </w:r>
      <w:r>
        <w:t xml:space="preserve">. </w:t>
      </w:r>
      <w:r w:rsidR="00BE111A">
        <w:t xml:space="preserve">Uji coba dilakukan dengan cara insert, update dan delete. Insert dilakukan untuk menambah data barang yang diinginkan dengan mengisi detail </w:t>
      </w:r>
      <w:proofErr w:type="gramStart"/>
      <w:r w:rsidR="00BE111A">
        <w:t>informasi(</w:t>
      </w:r>
      <w:proofErr w:type="gramEnd"/>
      <w:r w:rsidR="00BE111A">
        <w:t xml:space="preserve">Nama </w:t>
      </w:r>
      <w:r w:rsidR="00BE111A">
        <w:t>promo</w:t>
      </w:r>
      <w:r w:rsidR="00BE111A">
        <w:t xml:space="preserve">, </w:t>
      </w:r>
      <w:r w:rsidR="00BE111A">
        <w:t>Jenis promo</w:t>
      </w:r>
      <w:r w:rsidR="00BE111A">
        <w:t xml:space="preserve">, </w:t>
      </w:r>
      <w:r w:rsidR="00BE111A">
        <w:t>persen diskon</w:t>
      </w:r>
      <w:r w:rsidR="00BE111A">
        <w:t xml:space="preserve">, </w:t>
      </w:r>
      <w:r w:rsidR="00BE111A">
        <w:t>Kode promo</w:t>
      </w:r>
      <w:r w:rsidR="00BE111A">
        <w:t xml:space="preserve">, </w:t>
      </w:r>
      <w:r w:rsidR="00BE111A">
        <w:t xml:space="preserve">tanggal mulai </w:t>
      </w:r>
      <w:r w:rsidR="00BE111A">
        <w:t xml:space="preserve">dan </w:t>
      </w:r>
      <w:r w:rsidR="00BE111A">
        <w:t>tanggal berakhir</w:t>
      </w:r>
      <w:r w:rsidR="00BE111A">
        <w:t>) pada input box yang sudah disediakan lalu ketika semua</w:t>
      </w:r>
      <w:r w:rsidR="00BE111A">
        <w:t xml:space="preserve"> yang diperlukan</w:t>
      </w:r>
      <w:r w:rsidR="00BE111A">
        <w:t xml:space="preserve"> sudah diisi tekan tombol insert untuk memasukannya. Update dilakukan dengan klik tombol </w:t>
      </w:r>
      <w:r w:rsidR="00BE111A">
        <w:t>edit</w:t>
      </w:r>
      <w:r w:rsidR="00BE111A">
        <w:t xml:space="preserve"> pada </w:t>
      </w:r>
      <w:r w:rsidR="00BE111A">
        <w:t xml:space="preserve">samping </w:t>
      </w:r>
      <w:proofErr w:type="gramStart"/>
      <w:r w:rsidR="00BE111A">
        <w:t xml:space="preserve">promo </w:t>
      </w:r>
      <w:r w:rsidR="00BE111A">
        <w:t xml:space="preserve"> lalu</w:t>
      </w:r>
      <w:proofErr w:type="gramEnd"/>
      <w:r w:rsidR="00BE111A">
        <w:t xml:space="preserve"> akan keluar detail informasi </w:t>
      </w:r>
      <w:r w:rsidR="00BE111A">
        <w:t>promo</w:t>
      </w:r>
      <w:r w:rsidR="00BE111A">
        <w:t xml:space="preserve"> tersebut pada input box dan ubahlah informasi yang ingin diubah lalu tekan tombol update. Delete dilkakukan dengan menekan tombol delete pada samping </w:t>
      </w:r>
      <w:proofErr w:type="gramStart"/>
      <w:r w:rsidR="00BE111A">
        <w:t>promo  maka</w:t>
      </w:r>
      <w:proofErr w:type="gramEnd"/>
      <w:r w:rsidR="00BE111A">
        <w:t xml:space="preserve"> </w:t>
      </w:r>
      <w:r w:rsidR="00BE111A">
        <w:t xml:space="preserve">promo </w:t>
      </w:r>
      <w:r w:rsidR="00BE111A">
        <w:t>akan langsung dihapus dari data online shop.</w:t>
      </w:r>
      <w:r w:rsidR="00BE111A" w:rsidRPr="00E16BEF">
        <w:t xml:space="preserve"> </w:t>
      </w:r>
      <w:r w:rsidR="00BE111A">
        <w:t xml:space="preserve">Setelah diuji coba, fungsi Master </w:t>
      </w:r>
      <w:r w:rsidR="00BE111A">
        <w:t>Promo</w:t>
      </w:r>
      <w:r w:rsidR="00BE111A">
        <w:t xml:space="preserve"> dapat berjalan dengan baik.</w:t>
      </w:r>
    </w:p>
    <w:p w14:paraId="0B691CB3" w14:textId="28D656A0" w:rsidR="00EC23AD" w:rsidRDefault="00EC23AD" w:rsidP="00FF7964">
      <w:r>
        <w:t xml:space="preserve">Uji coba </w:t>
      </w:r>
      <w:r w:rsidR="00A65045">
        <w:t>keempat</w:t>
      </w:r>
      <w:r w:rsidR="000A7A15">
        <w:t xml:space="preserve"> dilakukan untuk </w:t>
      </w:r>
      <w:r w:rsidR="00901B06">
        <w:t>melihat detail barang</w:t>
      </w:r>
      <w:r w:rsidR="000A7A15">
        <w:t xml:space="preserve">. Uji coba dilakukan </w:t>
      </w:r>
      <w:r w:rsidR="00424927">
        <w:t xml:space="preserve">dengan menekan tombol detail pada barang. Lalu program akan menampilkan semua informasi barang tersebut kecuali </w:t>
      </w:r>
      <w:r w:rsidR="00A6786A">
        <w:t xml:space="preserve">jumlah </w:t>
      </w:r>
      <w:r w:rsidR="00424927">
        <w:t xml:space="preserve">stok </w:t>
      </w:r>
      <w:proofErr w:type="gramStart"/>
      <w:r w:rsidR="00A6786A">
        <w:t>barang(</w:t>
      </w:r>
      <w:proofErr w:type="gramEnd"/>
      <w:r w:rsidR="00A6786A">
        <w:t xml:space="preserve">yang ditampilkan hanya apakah stok barang ada atau tidak). </w:t>
      </w:r>
      <w:r w:rsidR="00A6786A">
        <w:t xml:space="preserve">Setelah diuji coba, fungsi </w:t>
      </w:r>
      <w:r w:rsidR="00A6786A">
        <w:t xml:space="preserve">detail barang </w:t>
      </w:r>
      <w:r w:rsidR="00A6786A">
        <w:t>dapat berjalan dengan baik.</w:t>
      </w:r>
      <w:r w:rsidR="00E731AA">
        <w:t xml:space="preserve"> </w:t>
      </w:r>
    </w:p>
    <w:p w14:paraId="6FBD3693" w14:textId="57B3EFFA" w:rsidR="00E731AA" w:rsidRDefault="00F528CC" w:rsidP="00E731AA">
      <w:r>
        <w:t xml:space="preserve">Uji coba kelima dilakukan untuk </w:t>
      </w:r>
      <w:r w:rsidR="00901B06">
        <w:t>menambah dan menghapus barang pada cart</w:t>
      </w:r>
      <w:r>
        <w:t xml:space="preserve">. Uji coba dilakukan </w:t>
      </w:r>
      <w:r w:rsidR="00E731AA">
        <w:t xml:space="preserve">dengan memasukan jumlah barang yang ingin dimasukan cart pada input box disamping tulisan jumlah lalu menekan add to cart untuk memasukan barang yang ingin dimasukan ke cart dengan jumlah yang diinginkan. Untuk menghapus barang pada cart dapat dilakukan dengan menekan tombol “X” </w:t>
      </w:r>
      <w:r w:rsidR="00E731AA">
        <w:lastRenderedPageBreak/>
        <w:t xml:space="preserve">pada barang yang ingin dihapus dari cart. </w:t>
      </w:r>
      <w:r w:rsidR="00E731AA">
        <w:t>Setelah diuji coba, fungsi menambah dan menghapus barang pada cart</w:t>
      </w:r>
      <w:r w:rsidR="00E731AA">
        <w:t xml:space="preserve"> </w:t>
      </w:r>
      <w:r w:rsidR="00E731AA">
        <w:t xml:space="preserve">dapat berjalan dengan baik. </w:t>
      </w:r>
    </w:p>
    <w:p w14:paraId="5A7EAD68" w14:textId="47505442" w:rsidR="00F528CC" w:rsidRDefault="00F528CC" w:rsidP="00FF7964"/>
    <w:p w14:paraId="4102AC85" w14:textId="209DD7AB" w:rsidR="00901B06" w:rsidRDefault="00923207" w:rsidP="00901B06">
      <w:r>
        <w:t>Uji coba ke</w:t>
      </w:r>
      <w:r w:rsidR="00F528CC">
        <w:t>enam</w:t>
      </w:r>
      <w:r>
        <w:t xml:space="preserve"> dilakukan untuk </w:t>
      </w:r>
      <w:r w:rsidR="00901B06">
        <w:t>membeli barang dengan kode promo dan tanpa kode promo</w:t>
      </w:r>
      <w:r>
        <w:t xml:space="preserve">. Uji coba dilakukan dengan </w:t>
      </w:r>
      <w:r w:rsidR="008567F0">
        <w:t>mencentang check box “</w:t>
      </w:r>
      <w:r w:rsidR="008567F0" w:rsidRPr="008567F0">
        <w:rPr>
          <w:i/>
        </w:rPr>
        <w:t>use coupon code</w:t>
      </w:r>
      <w:r w:rsidR="008567F0">
        <w:t xml:space="preserve">” lalu mengisi kode promo yang tersedia pada input box tersebut. Setelah diisi tekan tombol apply agar kode promo berlaku. </w:t>
      </w:r>
      <w:r w:rsidR="00AC5E0D">
        <w:t xml:space="preserve">Tekan tombol check out jika ingin membeli barang. </w:t>
      </w:r>
      <w:r w:rsidR="008567F0">
        <w:t>Setelah diuji coba, fungsi membeli barang dengan kode promo dan tanpa kode promo</w:t>
      </w:r>
      <w:r w:rsidR="008567F0">
        <w:t xml:space="preserve"> </w:t>
      </w:r>
      <w:r w:rsidR="008567F0">
        <w:t>dapat berjalan dengan baik.</w:t>
      </w:r>
    </w:p>
    <w:p w14:paraId="55A2D098" w14:textId="7A7A99A9" w:rsidR="00DD44DC" w:rsidRDefault="00DD44DC" w:rsidP="003A532C">
      <w:r>
        <w:t xml:space="preserve">Uji coba ketujuh dilakukan </w:t>
      </w:r>
      <w:r w:rsidR="00901B06">
        <w:t>upload bukti transfer sebagai bukti sudah membayar</w:t>
      </w:r>
      <w:r>
        <w:t xml:space="preserve">. </w:t>
      </w:r>
      <w:r w:rsidR="00641B19">
        <w:t>M</w:t>
      </w:r>
      <w:r w:rsidR="00641B19">
        <w:t>asuk ke page Payment untuk menampilkan bukti pembayaran. Masukan bukti pembayaran dengan klik tombol choose file lalu pilih gambar bukti pembayaran dengan format jpg atau png, setelah bukti sudah dipilih maka tekan tombol upload untuk mengupload bukti pembayaran</w:t>
      </w:r>
      <w:r w:rsidR="00641B19">
        <w:t xml:space="preserve">. </w:t>
      </w:r>
      <w:r w:rsidR="00641B19">
        <w:t>Setelah diuji coba, fungsi upload bukti transfer sebagai bukti sudah membayar dapat berjalan dengan baik.</w:t>
      </w:r>
    </w:p>
    <w:p w14:paraId="62293254" w14:textId="5C00762E" w:rsidR="008222D4" w:rsidRDefault="00A54CA0" w:rsidP="0092523E">
      <w:r>
        <w:t>Uji coba kedelapan</w:t>
      </w:r>
      <w:r w:rsidR="001E1829">
        <w:t xml:space="preserve"> dilakukan untuk </w:t>
      </w:r>
      <w:r w:rsidR="00901B06">
        <w:t>menampilkan data order user</w:t>
      </w:r>
      <w:r w:rsidR="001E1829">
        <w:t xml:space="preserve">. Fungsi ini akan menampilkan data </w:t>
      </w:r>
      <w:r w:rsidR="0092523E">
        <w:t xml:space="preserve">order user dengan cara masuk ke page order dan semua orderan user akan ditampilkan. </w:t>
      </w:r>
      <w:r w:rsidR="0092523E">
        <w:t>Setelah diuji coba, fungsi menampilkan data order user dapat berjalan dengan baik.</w:t>
      </w:r>
    </w:p>
    <w:p w14:paraId="617CBBEC" w14:textId="032D05F6" w:rsidR="005B78F4" w:rsidRDefault="00901B06" w:rsidP="00E72120">
      <w:r>
        <w:t>Uji coba ke</w:t>
      </w:r>
      <w:r>
        <w:t>sembilan dilakukan untuk verifikasi pembayaran</w:t>
      </w:r>
      <w:r w:rsidR="009E32A0">
        <w:t xml:space="preserve">. Dilakukan oleh admin dengan masuk ke halaman order, klik detail pada order yang diinginkan lalu klik tombol Udah Jadi Dikirim, maka Order akan berubah jadi proses pengiriman. </w:t>
      </w:r>
      <w:r w:rsidR="009E32A0">
        <w:t>Setelah diuji coba, fungsi verifikasi pembayaran berjalan dengan baik.</w:t>
      </w:r>
    </w:p>
    <w:p w14:paraId="1B7B9B09" w14:textId="2E122F04" w:rsidR="00901B06" w:rsidRDefault="00901B06" w:rsidP="00E72120">
      <w:r>
        <w:t>Uji coba ke</w:t>
      </w:r>
      <w:r>
        <w:t>sepuluh dilakukan untuk menapilkan status order</w:t>
      </w:r>
      <w:r w:rsidR="00E72120">
        <w:t xml:space="preserve">. Dilakukan dengan masuk ke page order sebagai pengguna maka semua order beserta status order akan ditampilkan. </w:t>
      </w:r>
      <w:r w:rsidR="00E72120">
        <w:t>Setelah diuji coba, fungsi menapilkan status order</w:t>
      </w:r>
      <w:r w:rsidR="00E72120">
        <w:t xml:space="preserve"> </w:t>
      </w:r>
      <w:bookmarkStart w:id="0" w:name="_GoBack"/>
      <w:bookmarkEnd w:id="0"/>
      <w:r w:rsidR="00E72120">
        <w:t>berjalan dengan baik.</w:t>
      </w:r>
    </w:p>
    <w:p w14:paraId="09422CCC" w14:textId="38FBAE2E" w:rsidR="00CA6036" w:rsidRPr="00A872A4" w:rsidRDefault="00A872A4" w:rsidP="002D0496">
      <w:r>
        <w:t xml:space="preserve">Melalui uji coba yang telah dilakukan diatas, dapat ditarik sebuah kesimpulan bahwa fitur – fitur yang ditambahkan </w:t>
      </w:r>
      <w:r w:rsidR="002D0496">
        <w:t xml:space="preserve">berfungsi dengan baik dan mempermudah user dalam melakukan pencatatan data kegiatan gereja. Meskipun user sedikit sulit dalam memahami dan menggunakan fitur, tetapi setelah dijelaskan </w:t>
      </w:r>
      <w:r w:rsidR="002D0496">
        <w:lastRenderedPageBreak/>
        <w:t xml:space="preserve">dan diberi pengarahan cara menggunakan fitur tersebut user dapat mengoperasikan dengan baik. </w:t>
      </w:r>
    </w:p>
    <w:sectPr w:rsidR="00CA6036" w:rsidRPr="00A872A4" w:rsidSect="00CC6A28">
      <w:headerReference w:type="default" r:id="rId8"/>
      <w:footerReference w:type="default" r:id="rId9"/>
      <w:footerReference w:type="first" r:id="rId10"/>
      <w:pgSz w:w="11907" w:h="16840" w:code="9"/>
      <w:pgMar w:top="2268" w:right="1701" w:bottom="1701" w:left="2268" w:header="720" w:footer="720" w:gutter="0"/>
      <w:pgNumType w:start="8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D9099" w14:textId="77777777" w:rsidR="00EB626A" w:rsidRDefault="00EB626A" w:rsidP="00A1571D">
      <w:pPr>
        <w:spacing w:line="240" w:lineRule="auto"/>
      </w:pPr>
      <w:r>
        <w:separator/>
      </w:r>
    </w:p>
  </w:endnote>
  <w:endnote w:type="continuationSeparator" w:id="0">
    <w:p w14:paraId="4FB9B1F3" w14:textId="77777777" w:rsidR="00EB626A" w:rsidRDefault="00EB626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52612" w14:textId="77777777" w:rsidR="00EA5C94" w:rsidRDefault="00EA5C94">
    <w:pPr>
      <w:pStyle w:val="Footer"/>
      <w:jc w:val="center"/>
    </w:pPr>
  </w:p>
  <w:p w14:paraId="38C262FF" w14:textId="77777777" w:rsidR="00EA5C94" w:rsidRDefault="00EA5C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7B176" w14:textId="77777777" w:rsidR="00EA5C94" w:rsidRDefault="00EA5C94">
    <w:pPr>
      <w:pStyle w:val="Footer"/>
      <w:jc w:val="center"/>
    </w:pPr>
    <w:r>
      <w:fldChar w:fldCharType="begin"/>
    </w:r>
    <w:r>
      <w:instrText xml:space="preserve"> PAGE   \* MERGEFORMAT </w:instrText>
    </w:r>
    <w:r>
      <w:fldChar w:fldCharType="separate"/>
    </w:r>
    <w:r w:rsidR="00CC6A28">
      <w:rPr>
        <w:noProof/>
      </w:rPr>
      <w:t>83</w:t>
    </w:r>
    <w:r>
      <w:rPr>
        <w:noProof/>
      </w:rPr>
      <w:fldChar w:fldCharType="end"/>
    </w:r>
  </w:p>
  <w:p w14:paraId="4DCFCED0" w14:textId="77777777" w:rsidR="00EA5C94" w:rsidRDefault="00EA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61592" w14:textId="77777777" w:rsidR="00EB626A" w:rsidRDefault="00EB626A" w:rsidP="00A1571D">
      <w:pPr>
        <w:spacing w:line="240" w:lineRule="auto"/>
      </w:pPr>
      <w:r>
        <w:separator/>
      </w:r>
    </w:p>
  </w:footnote>
  <w:footnote w:type="continuationSeparator" w:id="0">
    <w:p w14:paraId="04A38199" w14:textId="77777777" w:rsidR="00EB626A" w:rsidRDefault="00EB626A"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A1E8F" w14:textId="77777777" w:rsidR="00EA5C94" w:rsidRDefault="00EA5C94">
    <w:pPr>
      <w:pStyle w:val="Header"/>
      <w:jc w:val="right"/>
    </w:pPr>
    <w:r>
      <w:fldChar w:fldCharType="begin"/>
    </w:r>
    <w:r>
      <w:instrText xml:space="preserve"> PAGE   \* MERGEFORMAT </w:instrText>
    </w:r>
    <w:r>
      <w:fldChar w:fldCharType="separate"/>
    </w:r>
    <w:r w:rsidR="00CC6A28">
      <w:rPr>
        <w:noProof/>
      </w:rPr>
      <w:t>88</w:t>
    </w:r>
    <w:r>
      <w:rPr>
        <w:noProof/>
      </w:rPr>
      <w:fldChar w:fldCharType="end"/>
    </w:r>
  </w:p>
  <w:p w14:paraId="03530E8C" w14:textId="77777777" w:rsidR="00EA5C94" w:rsidRDefault="00EA5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E4ED0"/>
    <w:multiLevelType w:val="hybridMultilevel"/>
    <w:tmpl w:val="89ECC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355B7"/>
    <w:multiLevelType w:val="hybridMultilevel"/>
    <w:tmpl w:val="0820F674"/>
    <w:lvl w:ilvl="0" w:tplc="47865050">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767623"/>
    <w:multiLevelType w:val="hybridMultilevel"/>
    <w:tmpl w:val="218421B6"/>
    <w:lvl w:ilvl="0" w:tplc="84DC6C46">
      <w:start w:val="1"/>
      <w:numFmt w:val="decimalZero"/>
      <w:pStyle w:val="STTSSegmenProgramContent"/>
      <w:lvlText w:val="%1:"/>
      <w:lvlJc w:val="left"/>
      <w:pPr>
        <w:ind w:left="360" w:hanging="360"/>
      </w:pPr>
      <w:rPr>
        <w:rFonts w:ascii="Courier New" w:hAnsi="Courier New" w:hint="default"/>
        <w:b w:val="0"/>
        <w:i w:val="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535203"/>
    <w:multiLevelType w:val="hybridMultilevel"/>
    <w:tmpl w:val="14B846A0"/>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num>
  <w:num w:numId="10">
    <w:abstractNumId w:val="5"/>
    <w:lvlOverride w:ilvl="0">
      <w:startOverride w:val="1"/>
    </w:lvlOverride>
  </w:num>
  <w:num w:numId="11">
    <w:abstractNumId w:val="5"/>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2"/>
  </w:num>
  <w:num w:numId="21">
    <w:abstractNumId w:val="4"/>
  </w:num>
  <w:num w:numId="2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52"/>
    <w:rsid w:val="000030D6"/>
    <w:rsid w:val="0001119C"/>
    <w:rsid w:val="00020474"/>
    <w:rsid w:val="0002546A"/>
    <w:rsid w:val="00030339"/>
    <w:rsid w:val="000310D8"/>
    <w:rsid w:val="00033699"/>
    <w:rsid w:val="00041B91"/>
    <w:rsid w:val="000443BA"/>
    <w:rsid w:val="000460FE"/>
    <w:rsid w:val="00046384"/>
    <w:rsid w:val="000510D1"/>
    <w:rsid w:val="0006024F"/>
    <w:rsid w:val="00076CA0"/>
    <w:rsid w:val="00077736"/>
    <w:rsid w:val="00077B17"/>
    <w:rsid w:val="00081DBE"/>
    <w:rsid w:val="000902F3"/>
    <w:rsid w:val="00090352"/>
    <w:rsid w:val="0009330C"/>
    <w:rsid w:val="00095EA4"/>
    <w:rsid w:val="000A7A15"/>
    <w:rsid w:val="000B7419"/>
    <w:rsid w:val="000C0D8E"/>
    <w:rsid w:val="000C1D8A"/>
    <w:rsid w:val="000C32B4"/>
    <w:rsid w:val="000C3AAF"/>
    <w:rsid w:val="000C4901"/>
    <w:rsid w:val="000C68D5"/>
    <w:rsid w:val="000C6BAF"/>
    <w:rsid w:val="000D1780"/>
    <w:rsid w:val="000E153F"/>
    <w:rsid w:val="000F1D86"/>
    <w:rsid w:val="000F320F"/>
    <w:rsid w:val="000F3FDF"/>
    <w:rsid w:val="000F4ED2"/>
    <w:rsid w:val="000F533E"/>
    <w:rsid w:val="00100B0C"/>
    <w:rsid w:val="00101BBC"/>
    <w:rsid w:val="00104245"/>
    <w:rsid w:val="0011360F"/>
    <w:rsid w:val="00123AEC"/>
    <w:rsid w:val="00142F15"/>
    <w:rsid w:val="00153037"/>
    <w:rsid w:val="00153A0E"/>
    <w:rsid w:val="00162FC7"/>
    <w:rsid w:val="00165D7D"/>
    <w:rsid w:val="00167D47"/>
    <w:rsid w:val="00167ED6"/>
    <w:rsid w:val="00170203"/>
    <w:rsid w:val="00172DAE"/>
    <w:rsid w:val="00174B2B"/>
    <w:rsid w:val="00177FAC"/>
    <w:rsid w:val="00185020"/>
    <w:rsid w:val="00192ED6"/>
    <w:rsid w:val="00196158"/>
    <w:rsid w:val="001B1C36"/>
    <w:rsid w:val="001B572E"/>
    <w:rsid w:val="001B5DD2"/>
    <w:rsid w:val="001B651C"/>
    <w:rsid w:val="001C1855"/>
    <w:rsid w:val="001D4E5B"/>
    <w:rsid w:val="001E1829"/>
    <w:rsid w:val="001F10EB"/>
    <w:rsid w:val="001F1CCD"/>
    <w:rsid w:val="001F1F77"/>
    <w:rsid w:val="001F48CA"/>
    <w:rsid w:val="002004A4"/>
    <w:rsid w:val="00204CC0"/>
    <w:rsid w:val="002135D7"/>
    <w:rsid w:val="00217FF3"/>
    <w:rsid w:val="0022286A"/>
    <w:rsid w:val="00223F84"/>
    <w:rsid w:val="00224C9A"/>
    <w:rsid w:val="002251E9"/>
    <w:rsid w:val="00230B40"/>
    <w:rsid w:val="00230E1D"/>
    <w:rsid w:val="002344E8"/>
    <w:rsid w:val="00235CD0"/>
    <w:rsid w:val="0023696E"/>
    <w:rsid w:val="00240E64"/>
    <w:rsid w:val="00240F76"/>
    <w:rsid w:val="00242D06"/>
    <w:rsid w:val="00243B93"/>
    <w:rsid w:val="00245A6D"/>
    <w:rsid w:val="00246AA1"/>
    <w:rsid w:val="0024725D"/>
    <w:rsid w:val="00264DB4"/>
    <w:rsid w:val="002656BA"/>
    <w:rsid w:val="00270EE7"/>
    <w:rsid w:val="00271A58"/>
    <w:rsid w:val="00295055"/>
    <w:rsid w:val="00295AB6"/>
    <w:rsid w:val="002974A8"/>
    <w:rsid w:val="00297C8B"/>
    <w:rsid w:val="002A77C0"/>
    <w:rsid w:val="002A7979"/>
    <w:rsid w:val="002D0496"/>
    <w:rsid w:val="002D1C50"/>
    <w:rsid w:val="002D266F"/>
    <w:rsid w:val="002D3AF7"/>
    <w:rsid w:val="002D5F60"/>
    <w:rsid w:val="002E4488"/>
    <w:rsid w:val="002F5A28"/>
    <w:rsid w:val="00305110"/>
    <w:rsid w:val="003069D3"/>
    <w:rsid w:val="003146B7"/>
    <w:rsid w:val="00315264"/>
    <w:rsid w:val="00316FAF"/>
    <w:rsid w:val="00321705"/>
    <w:rsid w:val="00325257"/>
    <w:rsid w:val="00333B4F"/>
    <w:rsid w:val="00361500"/>
    <w:rsid w:val="00362805"/>
    <w:rsid w:val="003640ED"/>
    <w:rsid w:val="0037489B"/>
    <w:rsid w:val="00375DA0"/>
    <w:rsid w:val="00376F21"/>
    <w:rsid w:val="00377D63"/>
    <w:rsid w:val="00386900"/>
    <w:rsid w:val="0039789E"/>
    <w:rsid w:val="003A532C"/>
    <w:rsid w:val="003B0700"/>
    <w:rsid w:val="003B1347"/>
    <w:rsid w:val="003B3DC0"/>
    <w:rsid w:val="003C07DA"/>
    <w:rsid w:val="003C79F7"/>
    <w:rsid w:val="003C7D3D"/>
    <w:rsid w:val="003D2E83"/>
    <w:rsid w:val="003D72D7"/>
    <w:rsid w:val="003E151F"/>
    <w:rsid w:val="003E2330"/>
    <w:rsid w:val="003E5004"/>
    <w:rsid w:val="003E662B"/>
    <w:rsid w:val="003F60B9"/>
    <w:rsid w:val="00402364"/>
    <w:rsid w:val="00406DD2"/>
    <w:rsid w:val="00415CA4"/>
    <w:rsid w:val="00421F76"/>
    <w:rsid w:val="00424927"/>
    <w:rsid w:val="00430125"/>
    <w:rsid w:val="00430190"/>
    <w:rsid w:val="004349B0"/>
    <w:rsid w:val="0044021C"/>
    <w:rsid w:val="004405C8"/>
    <w:rsid w:val="00440D67"/>
    <w:rsid w:val="00453A64"/>
    <w:rsid w:val="00453CCB"/>
    <w:rsid w:val="004600F5"/>
    <w:rsid w:val="0046087D"/>
    <w:rsid w:val="00462CE1"/>
    <w:rsid w:val="00464E42"/>
    <w:rsid w:val="00477772"/>
    <w:rsid w:val="00482652"/>
    <w:rsid w:val="00486207"/>
    <w:rsid w:val="00494B20"/>
    <w:rsid w:val="004A1BB4"/>
    <w:rsid w:val="004B41E2"/>
    <w:rsid w:val="004C54C6"/>
    <w:rsid w:val="004C684C"/>
    <w:rsid w:val="004D3664"/>
    <w:rsid w:val="004D40CF"/>
    <w:rsid w:val="004E3FC1"/>
    <w:rsid w:val="004E658D"/>
    <w:rsid w:val="004F25B3"/>
    <w:rsid w:val="0052203F"/>
    <w:rsid w:val="00535191"/>
    <w:rsid w:val="00544A34"/>
    <w:rsid w:val="00544B97"/>
    <w:rsid w:val="005464F0"/>
    <w:rsid w:val="00551AAB"/>
    <w:rsid w:val="005624E6"/>
    <w:rsid w:val="005644E5"/>
    <w:rsid w:val="0056614D"/>
    <w:rsid w:val="005728DE"/>
    <w:rsid w:val="0058385E"/>
    <w:rsid w:val="00587587"/>
    <w:rsid w:val="00591A40"/>
    <w:rsid w:val="005A1D6A"/>
    <w:rsid w:val="005B0731"/>
    <w:rsid w:val="005B1D00"/>
    <w:rsid w:val="005B78F4"/>
    <w:rsid w:val="005C1B39"/>
    <w:rsid w:val="005C720F"/>
    <w:rsid w:val="005D0075"/>
    <w:rsid w:val="005D60DF"/>
    <w:rsid w:val="005E6C51"/>
    <w:rsid w:val="005F09DD"/>
    <w:rsid w:val="005F648C"/>
    <w:rsid w:val="00600BB1"/>
    <w:rsid w:val="0061060F"/>
    <w:rsid w:val="006141F7"/>
    <w:rsid w:val="006153C2"/>
    <w:rsid w:val="00615412"/>
    <w:rsid w:val="0062218C"/>
    <w:rsid w:val="006228AC"/>
    <w:rsid w:val="00624227"/>
    <w:rsid w:val="006312C1"/>
    <w:rsid w:val="00631CA9"/>
    <w:rsid w:val="00632B4C"/>
    <w:rsid w:val="006343DB"/>
    <w:rsid w:val="00641B19"/>
    <w:rsid w:val="006425E7"/>
    <w:rsid w:val="006478B7"/>
    <w:rsid w:val="00651CEE"/>
    <w:rsid w:val="00651F95"/>
    <w:rsid w:val="00656D79"/>
    <w:rsid w:val="00665DD7"/>
    <w:rsid w:val="00666D32"/>
    <w:rsid w:val="006731ED"/>
    <w:rsid w:val="00676455"/>
    <w:rsid w:val="00676FA6"/>
    <w:rsid w:val="006776E6"/>
    <w:rsid w:val="006832A2"/>
    <w:rsid w:val="00685706"/>
    <w:rsid w:val="006B0165"/>
    <w:rsid w:val="006B1ABF"/>
    <w:rsid w:val="006B592E"/>
    <w:rsid w:val="006B5CD7"/>
    <w:rsid w:val="006B62FA"/>
    <w:rsid w:val="006C439F"/>
    <w:rsid w:val="006C6996"/>
    <w:rsid w:val="006E2920"/>
    <w:rsid w:val="006F355E"/>
    <w:rsid w:val="006F522E"/>
    <w:rsid w:val="00701839"/>
    <w:rsid w:val="00701CE3"/>
    <w:rsid w:val="007032AD"/>
    <w:rsid w:val="00707485"/>
    <w:rsid w:val="00710CF7"/>
    <w:rsid w:val="007152E9"/>
    <w:rsid w:val="00721731"/>
    <w:rsid w:val="00724C34"/>
    <w:rsid w:val="00732F4C"/>
    <w:rsid w:val="00735706"/>
    <w:rsid w:val="00740724"/>
    <w:rsid w:val="0074708D"/>
    <w:rsid w:val="00752147"/>
    <w:rsid w:val="00753F1B"/>
    <w:rsid w:val="007663CC"/>
    <w:rsid w:val="00766AA8"/>
    <w:rsid w:val="00767E8B"/>
    <w:rsid w:val="007718F9"/>
    <w:rsid w:val="00773C1C"/>
    <w:rsid w:val="00776081"/>
    <w:rsid w:val="007801F3"/>
    <w:rsid w:val="00781D57"/>
    <w:rsid w:val="007834C5"/>
    <w:rsid w:val="00784C7B"/>
    <w:rsid w:val="00795DA7"/>
    <w:rsid w:val="007A772B"/>
    <w:rsid w:val="007B4309"/>
    <w:rsid w:val="007B7502"/>
    <w:rsid w:val="007D2695"/>
    <w:rsid w:val="007D39FE"/>
    <w:rsid w:val="007E0866"/>
    <w:rsid w:val="007E3C59"/>
    <w:rsid w:val="007E67CD"/>
    <w:rsid w:val="007F3A57"/>
    <w:rsid w:val="007F4879"/>
    <w:rsid w:val="007F4C74"/>
    <w:rsid w:val="0080683D"/>
    <w:rsid w:val="008122B3"/>
    <w:rsid w:val="008222D4"/>
    <w:rsid w:val="0082783A"/>
    <w:rsid w:val="008567F0"/>
    <w:rsid w:val="0086149A"/>
    <w:rsid w:val="008618E6"/>
    <w:rsid w:val="00862901"/>
    <w:rsid w:val="00862D17"/>
    <w:rsid w:val="00871B5F"/>
    <w:rsid w:val="00877FD4"/>
    <w:rsid w:val="008825CD"/>
    <w:rsid w:val="00882A86"/>
    <w:rsid w:val="00890424"/>
    <w:rsid w:val="00891FF8"/>
    <w:rsid w:val="008A351B"/>
    <w:rsid w:val="008A4073"/>
    <w:rsid w:val="008B52BD"/>
    <w:rsid w:val="008B61ED"/>
    <w:rsid w:val="008C23C3"/>
    <w:rsid w:val="008D0D45"/>
    <w:rsid w:val="008D2085"/>
    <w:rsid w:val="008D219A"/>
    <w:rsid w:val="008E2AD1"/>
    <w:rsid w:val="008F3366"/>
    <w:rsid w:val="008F5758"/>
    <w:rsid w:val="00900BC0"/>
    <w:rsid w:val="00901B06"/>
    <w:rsid w:val="00903E79"/>
    <w:rsid w:val="00906546"/>
    <w:rsid w:val="00906DCD"/>
    <w:rsid w:val="00907A67"/>
    <w:rsid w:val="009111CD"/>
    <w:rsid w:val="00923207"/>
    <w:rsid w:val="0092523E"/>
    <w:rsid w:val="00927AE3"/>
    <w:rsid w:val="009344B3"/>
    <w:rsid w:val="00940C4C"/>
    <w:rsid w:val="0094316D"/>
    <w:rsid w:val="009448A1"/>
    <w:rsid w:val="009519A8"/>
    <w:rsid w:val="009822D6"/>
    <w:rsid w:val="00985BE7"/>
    <w:rsid w:val="009875F1"/>
    <w:rsid w:val="00990099"/>
    <w:rsid w:val="00991AF4"/>
    <w:rsid w:val="009A302E"/>
    <w:rsid w:val="009B19A5"/>
    <w:rsid w:val="009B6531"/>
    <w:rsid w:val="009C0E5B"/>
    <w:rsid w:val="009C1E9F"/>
    <w:rsid w:val="009D0678"/>
    <w:rsid w:val="009D09A8"/>
    <w:rsid w:val="009D1535"/>
    <w:rsid w:val="009E2D46"/>
    <w:rsid w:val="009E32A0"/>
    <w:rsid w:val="009E7B93"/>
    <w:rsid w:val="009F0022"/>
    <w:rsid w:val="009F0510"/>
    <w:rsid w:val="00A02D16"/>
    <w:rsid w:val="00A1571D"/>
    <w:rsid w:val="00A203F3"/>
    <w:rsid w:val="00A21A5E"/>
    <w:rsid w:val="00A22118"/>
    <w:rsid w:val="00A22363"/>
    <w:rsid w:val="00A2333E"/>
    <w:rsid w:val="00A33159"/>
    <w:rsid w:val="00A35302"/>
    <w:rsid w:val="00A3789D"/>
    <w:rsid w:val="00A37E2A"/>
    <w:rsid w:val="00A53C95"/>
    <w:rsid w:val="00A54CA0"/>
    <w:rsid w:val="00A61F02"/>
    <w:rsid w:val="00A6200C"/>
    <w:rsid w:val="00A65045"/>
    <w:rsid w:val="00A6786A"/>
    <w:rsid w:val="00A735AF"/>
    <w:rsid w:val="00A76F38"/>
    <w:rsid w:val="00A77987"/>
    <w:rsid w:val="00A82E43"/>
    <w:rsid w:val="00A861A2"/>
    <w:rsid w:val="00A872A4"/>
    <w:rsid w:val="00A91841"/>
    <w:rsid w:val="00A9396C"/>
    <w:rsid w:val="00A96EAD"/>
    <w:rsid w:val="00AB1F0D"/>
    <w:rsid w:val="00AB4626"/>
    <w:rsid w:val="00AC0A15"/>
    <w:rsid w:val="00AC1E68"/>
    <w:rsid w:val="00AC22E9"/>
    <w:rsid w:val="00AC46B4"/>
    <w:rsid w:val="00AC5E0D"/>
    <w:rsid w:val="00AC64E6"/>
    <w:rsid w:val="00AC7FE1"/>
    <w:rsid w:val="00AD026C"/>
    <w:rsid w:val="00AD28AE"/>
    <w:rsid w:val="00AD7B68"/>
    <w:rsid w:val="00AE54C6"/>
    <w:rsid w:val="00AF7E14"/>
    <w:rsid w:val="00AF7EF3"/>
    <w:rsid w:val="00AF7FEF"/>
    <w:rsid w:val="00B040C8"/>
    <w:rsid w:val="00B044B5"/>
    <w:rsid w:val="00B06DB4"/>
    <w:rsid w:val="00B23BAA"/>
    <w:rsid w:val="00B23C6D"/>
    <w:rsid w:val="00B24BCD"/>
    <w:rsid w:val="00B25884"/>
    <w:rsid w:val="00B261B6"/>
    <w:rsid w:val="00B2716E"/>
    <w:rsid w:val="00B321CD"/>
    <w:rsid w:val="00B4107C"/>
    <w:rsid w:val="00B43B5C"/>
    <w:rsid w:val="00B45CB1"/>
    <w:rsid w:val="00B46211"/>
    <w:rsid w:val="00B4720F"/>
    <w:rsid w:val="00B56B52"/>
    <w:rsid w:val="00B60F74"/>
    <w:rsid w:val="00B624D0"/>
    <w:rsid w:val="00B657AA"/>
    <w:rsid w:val="00B66AE6"/>
    <w:rsid w:val="00B74243"/>
    <w:rsid w:val="00B83D06"/>
    <w:rsid w:val="00BA465A"/>
    <w:rsid w:val="00BC3B1B"/>
    <w:rsid w:val="00BC54DE"/>
    <w:rsid w:val="00BC76D6"/>
    <w:rsid w:val="00BD2E55"/>
    <w:rsid w:val="00BD3385"/>
    <w:rsid w:val="00BD574D"/>
    <w:rsid w:val="00BE111A"/>
    <w:rsid w:val="00BE352D"/>
    <w:rsid w:val="00BE4BF6"/>
    <w:rsid w:val="00BE69E0"/>
    <w:rsid w:val="00BE6D57"/>
    <w:rsid w:val="00BF4C7A"/>
    <w:rsid w:val="00C001F5"/>
    <w:rsid w:val="00C02398"/>
    <w:rsid w:val="00C03B70"/>
    <w:rsid w:val="00C1044E"/>
    <w:rsid w:val="00C1270A"/>
    <w:rsid w:val="00C133C7"/>
    <w:rsid w:val="00C15964"/>
    <w:rsid w:val="00C24884"/>
    <w:rsid w:val="00C26913"/>
    <w:rsid w:val="00C27C4C"/>
    <w:rsid w:val="00C30B61"/>
    <w:rsid w:val="00C32FC5"/>
    <w:rsid w:val="00C35236"/>
    <w:rsid w:val="00C424CC"/>
    <w:rsid w:val="00C55026"/>
    <w:rsid w:val="00C623F5"/>
    <w:rsid w:val="00C66616"/>
    <w:rsid w:val="00C76A19"/>
    <w:rsid w:val="00C8091A"/>
    <w:rsid w:val="00C836C8"/>
    <w:rsid w:val="00CA441F"/>
    <w:rsid w:val="00CA6036"/>
    <w:rsid w:val="00CA6612"/>
    <w:rsid w:val="00CC13EA"/>
    <w:rsid w:val="00CC6A28"/>
    <w:rsid w:val="00CC71B8"/>
    <w:rsid w:val="00CD191D"/>
    <w:rsid w:val="00CD425C"/>
    <w:rsid w:val="00CE0A3C"/>
    <w:rsid w:val="00CE3AD3"/>
    <w:rsid w:val="00CF15A0"/>
    <w:rsid w:val="00D0419B"/>
    <w:rsid w:val="00D05699"/>
    <w:rsid w:val="00D05AA0"/>
    <w:rsid w:val="00D1216C"/>
    <w:rsid w:val="00D1316D"/>
    <w:rsid w:val="00D13B5F"/>
    <w:rsid w:val="00D209B1"/>
    <w:rsid w:val="00D24417"/>
    <w:rsid w:val="00D26838"/>
    <w:rsid w:val="00D27B1A"/>
    <w:rsid w:val="00D30792"/>
    <w:rsid w:val="00D30D5E"/>
    <w:rsid w:val="00D362D6"/>
    <w:rsid w:val="00D37127"/>
    <w:rsid w:val="00D50A11"/>
    <w:rsid w:val="00D6326A"/>
    <w:rsid w:val="00D70B53"/>
    <w:rsid w:val="00D75DC1"/>
    <w:rsid w:val="00D852A8"/>
    <w:rsid w:val="00D85E10"/>
    <w:rsid w:val="00D8781F"/>
    <w:rsid w:val="00DA00F0"/>
    <w:rsid w:val="00DA5813"/>
    <w:rsid w:val="00DA6A9C"/>
    <w:rsid w:val="00DB3EB2"/>
    <w:rsid w:val="00DC0265"/>
    <w:rsid w:val="00DC3FE8"/>
    <w:rsid w:val="00DC4589"/>
    <w:rsid w:val="00DC50D1"/>
    <w:rsid w:val="00DC61EE"/>
    <w:rsid w:val="00DC7486"/>
    <w:rsid w:val="00DD096B"/>
    <w:rsid w:val="00DD2315"/>
    <w:rsid w:val="00DD44DC"/>
    <w:rsid w:val="00DE18F7"/>
    <w:rsid w:val="00DF5751"/>
    <w:rsid w:val="00E0629E"/>
    <w:rsid w:val="00E07DA3"/>
    <w:rsid w:val="00E122F3"/>
    <w:rsid w:val="00E16BEF"/>
    <w:rsid w:val="00E16C88"/>
    <w:rsid w:val="00E2207E"/>
    <w:rsid w:val="00E23183"/>
    <w:rsid w:val="00E24E38"/>
    <w:rsid w:val="00E30BD7"/>
    <w:rsid w:val="00E31933"/>
    <w:rsid w:val="00E3754F"/>
    <w:rsid w:val="00E60439"/>
    <w:rsid w:val="00E6374A"/>
    <w:rsid w:val="00E70B0C"/>
    <w:rsid w:val="00E72120"/>
    <w:rsid w:val="00E731AA"/>
    <w:rsid w:val="00E76F9D"/>
    <w:rsid w:val="00E80C9F"/>
    <w:rsid w:val="00E83EB5"/>
    <w:rsid w:val="00E878B7"/>
    <w:rsid w:val="00E9056B"/>
    <w:rsid w:val="00EA1FFD"/>
    <w:rsid w:val="00EA2324"/>
    <w:rsid w:val="00EA5C94"/>
    <w:rsid w:val="00EB1102"/>
    <w:rsid w:val="00EB2C13"/>
    <w:rsid w:val="00EB626A"/>
    <w:rsid w:val="00EC1BD0"/>
    <w:rsid w:val="00EC1FCF"/>
    <w:rsid w:val="00EC23AD"/>
    <w:rsid w:val="00EC446D"/>
    <w:rsid w:val="00EC4FBF"/>
    <w:rsid w:val="00EC7F97"/>
    <w:rsid w:val="00ED47E7"/>
    <w:rsid w:val="00ED6ED5"/>
    <w:rsid w:val="00EE465F"/>
    <w:rsid w:val="00EF5AF2"/>
    <w:rsid w:val="00F02430"/>
    <w:rsid w:val="00F03753"/>
    <w:rsid w:val="00F14718"/>
    <w:rsid w:val="00F2218D"/>
    <w:rsid w:val="00F253F1"/>
    <w:rsid w:val="00F26145"/>
    <w:rsid w:val="00F3229D"/>
    <w:rsid w:val="00F344A3"/>
    <w:rsid w:val="00F368CA"/>
    <w:rsid w:val="00F4203B"/>
    <w:rsid w:val="00F50074"/>
    <w:rsid w:val="00F50F9A"/>
    <w:rsid w:val="00F525A3"/>
    <w:rsid w:val="00F528CC"/>
    <w:rsid w:val="00F5769F"/>
    <w:rsid w:val="00F64448"/>
    <w:rsid w:val="00F65280"/>
    <w:rsid w:val="00F65973"/>
    <w:rsid w:val="00F708B5"/>
    <w:rsid w:val="00F70D64"/>
    <w:rsid w:val="00F71B7B"/>
    <w:rsid w:val="00F75372"/>
    <w:rsid w:val="00F7540D"/>
    <w:rsid w:val="00F82362"/>
    <w:rsid w:val="00F87240"/>
    <w:rsid w:val="00F91F58"/>
    <w:rsid w:val="00F948FA"/>
    <w:rsid w:val="00FA40EF"/>
    <w:rsid w:val="00FB4BE7"/>
    <w:rsid w:val="00FB550C"/>
    <w:rsid w:val="00FB7DE0"/>
    <w:rsid w:val="00FC33B3"/>
    <w:rsid w:val="00FC5F15"/>
    <w:rsid w:val="00FD2979"/>
    <w:rsid w:val="00FD40BB"/>
    <w:rsid w:val="00FD5F2B"/>
    <w:rsid w:val="00FE221F"/>
    <w:rsid w:val="00FE5998"/>
    <w:rsid w:val="00FF36DC"/>
    <w:rsid w:val="00FF5592"/>
    <w:rsid w:val="00FF6654"/>
    <w:rsid w:val="00FF796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3484"/>
  <w15:docId w15:val="{3983062B-7280-41AD-AB21-1A3D59C2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2"/>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1"/>
      </w:numPr>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4"/>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paragraph" w:styleId="ListParagraph">
    <w:name w:val="List Paragraph"/>
    <w:basedOn w:val="Normal"/>
    <w:uiPriority w:val="34"/>
    <w:qFormat/>
    <w:rsid w:val="00DA5813"/>
    <w:pPr>
      <w:spacing w:after="200" w:line="276" w:lineRule="auto"/>
      <w:ind w:left="720" w:firstLine="0"/>
      <w:contextualSpacing/>
      <w:jc w:val="left"/>
    </w:pPr>
    <w:rPr>
      <w:rFonts w:ascii="Calibri" w:hAnsi="Calibri"/>
      <w:sz w:val="22"/>
    </w:rPr>
  </w:style>
  <w:style w:type="paragraph" w:styleId="NormalWeb">
    <w:name w:val="Normal (Web)"/>
    <w:basedOn w:val="Normal"/>
    <w:uiPriority w:val="99"/>
    <w:unhideWhenUsed/>
    <w:rsid w:val="00E0629E"/>
    <w:pPr>
      <w:spacing w:before="100" w:beforeAutospacing="1" w:after="100" w:afterAutospacing="1" w:line="240" w:lineRule="auto"/>
      <w:ind w:firstLine="0"/>
      <w:jc w:val="left"/>
    </w:pPr>
    <w:rPr>
      <w:rFonts w:eastAsia="Times New Roman"/>
      <w:szCs w:val="24"/>
    </w:rPr>
  </w:style>
  <w:style w:type="character" w:styleId="Strong">
    <w:name w:val="Strong"/>
    <w:basedOn w:val="DefaultParagraphFont"/>
    <w:uiPriority w:val="22"/>
    <w:qFormat/>
    <w:rsid w:val="00E0629E"/>
    <w:rPr>
      <w:b/>
      <w:bCs/>
    </w:rPr>
  </w:style>
  <w:style w:type="character" w:styleId="Emphasis">
    <w:name w:val="Emphasis"/>
    <w:basedOn w:val="DefaultParagraphFont"/>
    <w:uiPriority w:val="20"/>
    <w:qFormat/>
    <w:rsid w:val="00E0629E"/>
    <w:rPr>
      <w:i/>
      <w:iCs/>
    </w:rPr>
  </w:style>
  <w:style w:type="character" w:styleId="Hyperlink">
    <w:name w:val="Hyperlink"/>
    <w:basedOn w:val="DefaultParagraphFont"/>
    <w:uiPriority w:val="99"/>
    <w:unhideWhenUsed/>
    <w:rsid w:val="00E76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4003">
      <w:bodyDiv w:val="1"/>
      <w:marLeft w:val="0"/>
      <w:marRight w:val="0"/>
      <w:marTop w:val="0"/>
      <w:marBottom w:val="0"/>
      <w:divBdr>
        <w:top w:val="none" w:sz="0" w:space="0" w:color="auto"/>
        <w:left w:val="none" w:sz="0" w:space="0" w:color="auto"/>
        <w:bottom w:val="none" w:sz="0" w:space="0" w:color="auto"/>
        <w:right w:val="none" w:sz="0" w:space="0" w:color="auto"/>
      </w:divBdr>
    </w:div>
    <w:div w:id="237984848">
      <w:bodyDiv w:val="1"/>
      <w:marLeft w:val="0"/>
      <w:marRight w:val="0"/>
      <w:marTop w:val="0"/>
      <w:marBottom w:val="0"/>
      <w:divBdr>
        <w:top w:val="none" w:sz="0" w:space="0" w:color="auto"/>
        <w:left w:val="none" w:sz="0" w:space="0" w:color="auto"/>
        <w:bottom w:val="none" w:sz="0" w:space="0" w:color="auto"/>
        <w:right w:val="none" w:sz="0" w:space="0" w:color="auto"/>
      </w:divBdr>
      <w:divsChild>
        <w:div w:id="1270119021">
          <w:marLeft w:val="0"/>
          <w:marRight w:val="0"/>
          <w:marTop w:val="0"/>
          <w:marBottom w:val="0"/>
          <w:divBdr>
            <w:top w:val="none" w:sz="0" w:space="0" w:color="auto"/>
            <w:left w:val="none" w:sz="0" w:space="0" w:color="auto"/>
            <w:bottom w:val="none" w:sz="0" w:space="0" w:color="auto"/>
            <w:right w:val="none" w:sz="0" w:space="0" w:color="auto"/>
          </w:divBdr>
        </w:div>
        <w:div w:id="1349134296">
          <w:marLeft w:val="0"/>
          <w:marRight w:val="0"/>
          <w:marTop w:val="0"/>
          <w:marBottom w:val="0"/>
          <w:divBdr>
            <w:top w:val="none" w:sz="0" w:space="0" w:color="auto"/>
            <w:left w:val="none" w:sz="0" w:space="0" w:color="auto"/>
            <w:bottom w:val="none" w:sz="0" w:space="0" w:color="auto"/>
            <w:right w:val="none" w:sz="0" w:space="0" w:color="auto"/>
          </w:divBdr>
        </w:div>
        <w:div w:id="788429566">
          <w:marLeft w:val="0"/>
          <w:marRight w:val="0"/>
          <w:marTop w:val="0"/>
          <w:marBottom w:val="0"/>
          <w:divBdr>
            <w:top w:val="none" w:sz="0" w:space="0" w:color="auto"/>
            <w:left w:val="none" w:sz="0" w:space="0" w:color="auto"/>
            <w:bottom w:val="none" w:sz="0" w:space="0" w:color="auto"/>
            <w:right w:val="none" w:sz="0" w:space="0" w:color="auto"/>
          </w:divBdr>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62825266">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78080250">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02542120">
      <w:bodyDiv w:val="1"/>
      <w:marLeft w:val="0"/>
      <w:marRight w:val="0"/>
      <w:marTop w:val="0"/>
      <w:marBottom w:val="0"/>
      <w:divBdr>
        <w:top w:val="none" w:sz="0" w:space="0" w:color="auto"/>
        <w:left w:val="none" w:sz="0" w:space="0" w:color="auto"/>
        <w:bottom w:val="none" w:sz="0" w:space="0" w:color="auto"/>
        <w:right w:val="none" w:sz="0" w:space="0" w:color="auto"/>
      </w:divBdr>
      <w:divsChild>
        <w:div w:id="1526166378">
          <w:marLeft w:val="0"/>
          <w:marRight w:val="0"/>
          <w:marTop w:val="0"/>
          <w:marBottom w:val="0"/>
          <w:divBdr>
            <w:top w:val="none" w:sz="0" w:space="0" w:color="auto"/>
            <w:left w:val="none" w:sz="0" w:space="0" w:color="auto"/>
            <w:bottom w:val="none" w:sz="0" w:space="0" w:color="auto"/>
            <w:right w:val="none" w:sz="0" w:space="0" w:color="auto"/>
          </w:divBdr>
        </w:div>
      </w:divsChild>
    </w:div>
    <w:div w:id="1515917491">
      <w:bodyDiv w:val="1"/>
      <w:marLeft w:val="0"/>
      <w:marRight w:val="0"/>
      <w:marTop w:val="0"/>
      <w:marBottom w:val="0"/>
      <w:divBdr>
        <w:top w:val="none" w:sz="0" w:space="0" w:color="auto"/>
        <w:left w:val="none" w:sz="0" w:space="0" w:color="auto"/>
        <w:bottom w:val="none" w:sz="0" w:space="0" w:color="auto"/>
        <w:right w:val="none" w:sz="0" w:space="0" w:color="auto"/>
      </w:divBdr>
    </w:div>
    <w:div w:id="1805393641">
      <w:bodyDiv w:val="1"/>
      <w:marLeft w:val="0"/>
      <w:marRight w:val="0"/>
      <w:marTop w:val="0"/>
      <w:marBottom w:val="0"/>
      <w:divBdr>
        <w:top w:val="none" w:sz="0" w:space="0" w:color="auto"/>
        <w:left w:val="none" w:sz="0" w:space="0" w:color="auto"/>
        <w:bottom w:val="none" w:sz="0" w:space="0" w:color="auto"/>
        <w:right w:val="none" w:sz="0" w:space="0" w:color="auto"/>
      </w:divBdr>
    </w:div>
    <w:div w:id="2014066082">
      <w:bodyDiv w:val="1"/>
      <w:marLeft w:val="0"/>
      <w:marRight w:val="0"/>
      <w:marTop w:val="0"/>
      <w:marBottom w:val="0"/>
      <w:divBdr>
        <w:top w:val="none" w:sz="0" w:space="0" w:color="auto"/>
        <w:left w:val="none" w:sz="0" w:space="0" w:color="auto"/>
        <w:bottom w:val="none" w:sz="0" w:space="0" w:color="auto"/>
        <w:right w:val="none" w:sz="0" w:space="0" w:color="auto"/>
      </w:divBdr>
    </w:div>
    <w:div w:id="2059233374">
      <w:bodyDiv w:val="1"/>
      <w:marLeft w:val="0"/>
      <w:marRight w:val="0"/>
      <w:marTop w:val="0"/>
      <w:marBottom w:val="0"/>
      <w:divBdr>
        <w:top w:val="none" w:sz="0" w:space="0" w:color="auto"/>
        <w:left w:val="none" w:sz="0" w:space="0" w:color="auto"/>
        <w:bottom w:val="none" w:sz="0" w:space="0" w:color="auto"/>
        <w:right w:val="none" w:sz="0" w:space="0" w:color="auto"/>
      </w:divBdr>
    </w:div>
    <w:div w:id="20937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BAB%201%20K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C147828B-8DD9-44A2-BA2F-B29CF7C0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1 KP.dot</Template>
  <TotalTime>75</TotalTime>
  <Pages>4</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marcellvincentius18@gmail.com</cp:lastModifiedBy>
  <cp:revision>29</cp:revision>
  <dcterms:created xsi:type="dcterms:W3CDTF">2019-01-11T02:26:00Z</dcterms:created>
  <dcterms:modified xsi:type="dcterms:W3CDTF">2019-01-11T03:42:00Z</dcterms:modified>
</cp:coreProperties>
</file>