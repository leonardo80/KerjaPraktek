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45" w:rsidRDefault="00F64448" w:rsidP="00903E79">
      <w:pPr>
        <w:pStyle w:val="STTSJudulBab"/>
      </w:pPr>
      <w:r>
        <w:t xml:space="preserve">BAB </w:t>
      </w:r>
      <w:r w:rsidR="007D148B">
        <w:rPr>
          <w:lang w:val="id-ID"/>
        </w:rPr>
        <w:t>I</w:t>
      </w:r>
      <w:r w:rsidR="00903E79">
        <w:t>V</w:t>
      </w:r>
    </w:p>
    <w:p w:rsidR="00903E79" w:rsidRDefault="00903E79" w:rsidP="00903E79">
      <w:pPr>
        <w:pStyle w:val="STTSJudulBab"/>
      </w:pPr>
      <w:r>
        <w:t>IMPLEMENTASI</w:t>
      </w:r>
    </w:p>
    <w:p w:rsidR="00903E79" w:rsidRDefault="00903E79" w:rsidP="00903E79">
      <w:pPr>
        <w:pStyle w:val="STTSJudulBab"/>
      </w:pPr>
    </w:p>
    <w:p w:rsidR="00903E79" w:rsidRDefault="00F64448" w:rsidP="00903E79">
      <w:r>
        <w:t xml:space="preserve">Pada bab ini akan dijelaskan mengenai proses implementasi program. Implementasi program didapat melalui desain sistem program yang dibuat. Beberapa hal yang akan dibahas antara lain proses login user, proses </w:t>
      </w:r>
      <w:r w:rsidR="0082783A">
        <w:t>insert data, proses update data, proses delete data, proses search data, dan proses pembuatan laporan</w:t>
      </w:r>
      <w:r>
        <w:t>.</w:t>
      </w:r>
    </w:p>
    <w:p w:rsidR="0082783A" w:rsidRDefault="0082783A" w:rsidP="00903E79"/>
    <w:p w:rsidR="0082783A" w:rsidRDefault="007D148B" w:rsidP="00B321CD">
      <w:pPr>
        <w:pStyle w:val="STTSSegmenProgram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82783A">
        <w:rPr>
          <w:sz w:val="28"/>
          <w:szCs w:val="28"/>
        </w:rPr>
        <w:t>.1</w:t>
      </w:r>
      <w:r w:rsidR="0082783A">
        <w:rPr>
          <w:sz w:val="28"/>
          <w:szCs w:val="28"/>
        </w:rPr>
        <w:tab/>
        <w:t>Proses Login</w:t>
      </w:r>
    </w:p>
    <w:p w:rsidR="0082783A" w:rsidRDefault="0082783A" w:rsidP="00B321CD">
      <w:pPr>
        <w:pStyle w:val="STTSSegmenProgram"/>
        <w:spacing w:line="360" w:lineRule="auto"/>
        <w:rPr>
          <w:b w:val="0"/>
          <w:szCs w:val="24"/>
        </w:rPr>
      </w:pPr>
      <w:r>
        <w:rPr>
          <w:b w:val="0"/>
          <w:szCs w:val="24"/>
        </w:rPr>
        <w:tab/>
        <w:t xml:space="preserve">Pada </w:t>
      </w:r>
      <w:r w:rsidRPr="00A3217F">
        <w:rPr>
          <w:b w:val="0"/>
          <w:szCs w:val="24"/>
        </w:rPr>
        <w:t xml:space="preserve">bagian ini akan dijelaskan mengenai proses login user pada Sistem Manajemen </w:t>
      </w:r>
      <w:r w:rsidR="00A3217F" w:rsidRPr="00A3217F">
        <w:rPr>
          <w:b w:val="0"/>
        </w:rPr>
        <w:t>Online Shop “Maju Jaya”</w:t>
      </w:r>
      <w:r w:rsidRPr="00A3217F">
        <w:rPr>
          <w:b w:val="0"/>
          <w:szCs w:val="24"/>
        </w:rPr>
        <w:t>.</w:t>
      </w:r>
      <w:r>
        <w:rPr>
          <w:b w:val="0"/>
          <w:szCs w:val="24"/>
        </w:rPr>
        <w:t xml:space="preserve"> Untuk melaukan login, user memerlukan </w:t>
      </w:r>
      <w:r w:rsidR="00A3217F">
        <w:rPr>
          <w:b w:val="0"/>
          <w:szCs w:val="24"/>
          <w:lang w:val="id-ID"/>
        </w:rPr>
        <w:t>email</w:t>
      </w:r>
      <w:r>
        <w:rPr>
          <w:b w:val="0"/>
          <w:szCs w:val="24"/>
        </w:rPr>
        <w:t xml:space="preserve"> dan password. </w:t>
      </w:r>
      <w:r w:rsidR="00A3217F">
        <w:rPr>
          <w:b w:val="0"/>
          <w:szCs w:val="24"/>
          <w:lang w:val="id-ID"/>
        </w:rPr>
        <w:t>Email</w:t>
      </w:r>
      <w:r>
        <w:rPr>
          <w:b w:val="0"/>
          <w:szCs w:val="24"/>
        </w:rPr>
        <w:t xml:space="preserve"> diperoleh dari email yang sudah didaftarkan. Begitu juga dengan password, </w:t>
      </w:r>
      <w:r w:rsidR="00B321CD">
        <w:rPr>
          <w:b w:val="0"/>
          <w:szCs w:val="24"/>
        </w:rPr>
        <w:t>hanya saja password akan dienkripsi atau diubah menjadi suatu kode tertentu pada database sehingga password user benar-benar sangat aman. Potongan program untuk proses login dapat dilihat pada segmen program 5.1 dibawah ini.</w:t>
      </w:r>
    </w:p>
    <w:p w:rsidR="001C6E24" w:rsidRPr="0082783A" w:rsidRDefault="001C6E24" w:rsidP="00B321CD">
      <w:pPr>
        <w:pStyle w:val="STTSSegmenProgram"/>
        <w:spacing w:line="360" w:lineRule="auto"/>
        <w:rPr>
          <w:b w:val="0"/>
          <w:szCs w:val="24"/>
        </w:rPr>
      </w:pPr>
    </w:p>
    <w:p w:rsidR="0037489B" w:rsidRPr="0074708D" w:rsidRDefault="007D148B" w:rsidP="0074708D">
      <w:pPr>
        <w:pStyle w:val="STTSSegmenProgram"/>
        <w:rPr>
          <w:rFonts w:ascii="Courier New" w:hAnsi="Courier New" w:cs="Courier New"/>
          <w:sz w:val="20"/>
          <w:szCs w:val="20"/>
        </w:rPr>
      </w:pPr>
      <w:r>
        <w:t>Segmen Program 4</w:t>
      </w:r>
      <w:r w:rsidR="0037489B">
        <w:t xml:space="preserve">.1 </w:t>
      </w:r>
      <w:r w:rsidR="00B321CD">
        <w:t>Login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 xml:space="preserve">public function login() 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>{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 xml:space="preserve">         if($this-&gt;input-&gt;post("login"))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 xml:space="preserve">         {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$email = $this-&gt;input-&gt;post('email');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$pass = $this-&gt;input-&gt;post('password');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$temp = $this-&gt;Model-&gt;selectAllUser();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$tampung = "";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$cek = false;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if($email == "administrator" &amp;&amp; $pass == "administrator")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{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</w:r>
      <w:r w:rsidRPr="00B650E3">
        <w:rPr>
          <w:rFonts w:cs="Courier New"/>
          <w:szCs w:val="20"/>
          <w:lang w:val="id-ID"/>
        </w:rPr>
        <w:tab/>
        <w:t xml:space="preserve">   redirect(site_url("Admin/barang"));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}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else 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{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</w:r>
      <w:r w:rsidRPr="00B650E3">
        <w:rPr>
          <w:rFonts w:cs="Courier New"/>
          <w:szCs w:val="20"/>
          <w:lang w:val="id-ID"/>
        </w:rPr>
        <w:tab/>
        <w:t xml:space="preserve">   foreach ($temp as $t) 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</w:r>
      <w:r w:rsidRPr="00B650E3">
        <w:rPr>
          <w:rFonts w:cs="Courier New"/>
          <w:szCs w:val="20"/>
          <w:lang w:val="id-ID"/>
        </w:rPr>
        <w:tab/>
        <w:t xml:space="preserve">   {</w:t>
      </w:r>
    </w:p>
    <w:p w:rsidR="007D148B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 xml:space="preserve">                                       if($email == $t-&gt;Email)</w:t>
      </w:r>
    </w:p>
    <w:p w:rsidR="00A61B21" w:rsidRPr="00B650E3" w:rsidRDefault="00A61B21" w:rsidP="00A61B21">
      <w:pPr>
        <w:pStyle w:val="STTSSegmenProgramContent"/>
        <w:numPr>
          <w:ilvl w:val="0"/>
          <w:numId w:val="0"/>
        </w:numPr>
        <w:rPr>
          <w:rFonts w:cs="Courier New"/>
          <w:szCs w:val="20"/>
          <w:lang w:val="id-ID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Segmen Program 4</w:t>
      </w:r>
      <w:r w:rsidRPr="00BE4BF6">
        <w:rPr>
          <w:rFonts w:ascii="Times New Roman" w:hAnsi="Times New Roman"/>
          <w:b/>
          <w:sz w:val="24"/>
          <w:szCs w:val="24"/>
        </w:rPr>
        <w:t>.1 Login</w:t>
      </w:r>
      <w:r>
        <w:rPr>
          <w:rFonts w:ascii="Times New Roman" w:hAnsi="Times New Roman"/>
          <w:b/>
          <w:sz w:val="24"/>
          <w:szCs w:val="24"/>
        </w:rPr>
        <w:t xml:space="preserve"> (lanjutan)</w:t>
      </w:r>
    </w:p>
    <w:p w:rsidR="007D148B" w:rsidRPr="00B650E3" w:rsidRDefault="007D148B" w:rsidP="00B650E3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  <w:t xml:space="preserve">                        {</w:t>
      </w:r>
    </w:p>
    <w:p w:rsidR="00AA1695" w:rsidRDefault="007D148B" w:rsidP="00E650D8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B650E3">
        <w:rPr>
          <w:rFonts w:cs="Courier New"/>
          <w:szCs w:val="20"/>
          <w:lang w:val="id-ID"/>
        </w:rPr>
        <w:tab/>
      </w:r>
      <w:r w:rsidRPr="00B650E3">
        <w:rPr>
          <w:rFonts w:cs="Courier New"/>
          <w:szCs w:val="20"/>
          <w:lang w:val="id-ID"/>
        </w:rPr>
        <w:tab/>
      </w:r>
      <w:r w:rsidRPr="00B650E3">
        <w:rPr>
          <w:rFonts w:cs="Courier New"/>
          <w:szCs w:val="20"/>
          <w:lang w:val="id-ID"/>
        </w:rPr>
        <w:tab/>
        <w:t xml:space="preserve">   if(pass</w:t>
      </w:r>
      <w:r w:rsidR="00E650D8">
        <w:rPr>
          <w:rFonts w:cs="Courier New"/>
          <w:szCs w:val="20"/>
          <w:lang w:val="id-ID"/>
        </w:rPr>
        <w:t>word_verify($pass,$t-&gt;Password)</w:t>
      </w:r>
    </w:p>
    <w:p w:rsidR="007D148B" w:rsidRPr="00E650D8" w:rsidRDefault="00AA1695" w:rsidP="00E650D8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>
        <w:rPr>
          <w:rFonts w:ascii="Times New Roman" w:hAnsi="Times New Roman"/>
          <w:szCs w:val="20"/>
          <w:lang w:val="en-ID"/>
        </w:rPr>
        <w:t xml:space="preserve">                                                   </w:t>
      </w:r>
      <w:r w:rsidR="007D148B" w:rsidRPr="00E650D8">
        <w:rPr>
          <w:rFonts w:ascii="Times New Roman" w:hAnsi="Times New Roman"/>
          <w:szCs w:val="20"/>
          <w:lang w:val="id-ID"/>
        </w:rPr>
        <w:t xml:space="preserve">{ 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 xml:space="preserve">                                                       </w:t>
      </w:r>
      <w:r w:rsidRPr="00E17E15">
        <w:rPr>
          <w:rFonts w:cs="Courier New"/>
          <w:szCs w:val="20"/>
          <w:lang w:val="id-ID"/>
        </w:rPr>
        <w:t>if($this</w:t>
      </w:r>
      <w:r w:rsidR="00A155F2">
        <w:rPr>
          <w:rFonts w:cs="Courier New"/>
          <w:szCs w:val="20"/>
          <w:lang w:val="id-ID"/>
        </w:rPr>
        <w:t>-&gt;Model-&gt;isUserVerified($email)</w:t>
      </w:r>
    </w:p>
    <w:p w:rsidR="007D148B" w:rsidRPr="00E17E15" w:rsidRDefault="00FC7B29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>
        <w:rPr>
          <w:rFonts w:cs="Courier New"/>
          <w:szCs w:val="20"/>
          <w:lang w:val="id-ID"/>
        </w:rPr>
        <w:tab/>
      </w:r>
      <w:r>
        <w:rPr>
          <w:rFonts w:cs="Courier New"/>
          <w:szCs w:val="20"/>
          <w:lang w:val="id-ID"/>
        </w:rPr>
        <w:tab/>
      </w:r>
      <w:r>
        <w:rPr>
          <w:rFonts w:cs="Courier New"/>
          <w:szCs w:val="20"/>
          <w:lang w:val="id-ID"/>
        </w:rPr>
        <w:tab/>
        <w:t xml:space="preserve">     </w:t>
      </w:r>
      <w:r w:rsidR="007D148B" w:rsidRPr="00E17E15">
        <w:rPr>
          <w:rFonts w:cs="Courier New"/>
          <w:szCs w:val="20"/>
          <w:lang w:val="id-ID"/>
        </w:rPr>
        <w:t>{</w:t>
      </w:r>
    </w:p>
    <w:p w:rsidR="007D148B" w:rsidRPr="00E17E15" w:rsidRDefault="00D50AD6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>
        <w:rPr>
          <w:rFonts w:cs="Courier New"/>
          <w:szCs w:val="20"/>
          <w:lang w:val="id-ID"/>
        </w:rPr>
        <w:tab/>
      </w:r>
      <w:r>
        <w:rPr>
          <w:rFonts w:cs="Courier New"/>
          <w:szCs w:val="20"/>
          <w:lang w:val="id-ID"/>
        </w:rPr>
        <w:tab/>
      </w:r>
      <w:r>
        <w:rPr>
          <w:rFonts w:cs="Courier New"/>
          <w:szCs w:val="20"/>
          <w:lang w:val="id-ID"/>
        </w:rPr>
        <w:tab/>
      </w:r>
      <w:r>
        <w:rPr>
          <w:rFonts w:cs="Courier New"/>
          <w:szCs w:val="20"/>
          <w:lang w:val="id-ID"/>
        </w:rPr>
        <w:tab/>
        <w:t xml:space="preserve">  </w:t>
      </w:r>
      <w:r w:rsidR="007D148B" w:rsidRPr="00E17E15">
        <w:rPr>
          <w:rFonts w:cs="Courier New"/>
          <w:szCs w:val="20"/>
          <w:lang w:val="id-ID"/>
        </w:rPr>
        <w:t>$cek = true;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 xml:space="preserve">  $tampung = $t-&gt;Nama_user;</w:t>
      </w:r>
    </w:p>
    <w:p w:rsidR="007D148B" w:rsidRPr="00E17E15" w:rsidRDefault="00D945D8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>
        <w:rPr>
          <w:rFonts w:cs="Courier New"/>
          <w:szCs w:val="20"/>
          <w:lang w:val="id-ID"/>
        </w:rPr>
        <w:tab/>
        <w:t xml:space="preserve">                 </w:t>
      </w:r>
      <w:r w:rsidR="007D148B" w:rsidRPr="00E17E15">
        <w:rPr>
          <w:rFonts w:cs="Courier New"/>
          <w:szCs w:val="20"/>
          <w:lang w:val="id-ID"/>
        </w:rPr>
        <w:t>}</w:t>
      </w:r>
    </w:p>
    <w:p w:rsidR="007D148B" w:rsidRPr="00E17E15" w:rsidRDefault="000D734A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>
        <w:rPr>
          <w:rFonts w:cs="Courier New"/>
          <w:szCs w:val="20"/>
          <w:lang w:val="id-ID"/>
        </w:rPr>
        <w:tab/>
      </w:r>
      <w:r>
        <w:rPr>
          <w:rFonts w:cs="Courier New"/>
          <w:szCs w:val="20"/>
          <w:lang w:val="id-ID"/>
        </w:rPr>
        <w:tab/>
      </w:r>
      <w:r>
        <w:rPr>
          <w:rFonts w:cs="Courier New"/>
          <w:szCs w:val="20"/>
          <w:lang w:val="id-ID"/>
        </w:rPr>
        <w:tab/>
        <w:t xml:space="preserve">   </w:t>
      </w:r>
      <w:r w:rsidR="007D148B" w:rsidRPr="00E17E15">
        <w:rPr>
          <w:rFonts w:cs="Courier New"/>
          <w:szCs w:val="20"/>
          <w:lang w:val="id-ID"/>
        </w:rPr>
        <w:t>}</w:t>
      </w:r>
      <w:r w:rsidR="007D148B" w:rsidRPr="00E17E15">
        <w:rPr>
          <w:rFonts w:cs="Courier New"/>
          <w:szCs w:val="20"/>
          <w:lang w:val="id-ID"/>
        </w:rPr>
        <w:tab/>
      </w:r>
      <w:r w:rsidR="007D148B" w:rsidRPr="00E17E15">
        <w:rPr>
          <w:rFonts w:cs="Courier New"/>
          <w:szCs w:val="20"/>
          <w:lang w:val="id-ID"/>
        </w:rPr>
        <w:tab/>
      </w:r>
      <w:r w:rsidR="007D148B" w:rsidRPr="00E17E15">
        <w:rPr>
          <w:rFonts w:cs="Courier New"/>
          <w:szCs w:val="20"/>
          <w:lang w:val="id-ID"/>
        </w:rPr>
        <w:tab/>
      </w:r>
      <w:r w:rsidR="007D148B" w:rsidRPr="00E17E15">
        <w:rPr>
          <w:rFonts w:cs="Courier New"/>
          <w:szCs w:val="20"/>
          <w:lang w:val="id-ID"/>
        </w:rPr>
        <w:tab/>
      </w:r>
      <w:r w:rsidR="007D148B" w:rsidRPr="00E17E15">
        <w:rPr>
          <w:rFonts w:cs="Courier New"/>
          <w:szCs w:val="20"/>
          <w:lang w:val="id-ID"/>
        </w:rPr>
        <w:tab/>
      </w:r>
      <w:r w:rsidR="007D148B" w:rsidRPr="00E17E15">
        <w:rPr>
          <w:rFonts w:cs="Courier New"/>
          <w:szCs w:val="20"/>
          <w:lang w:val="id-ID"/>
        </w:rPr>
        <w:tab/>
      </w:r>
    </w:p>
    <w:p w:rsidR="007D148B" w:rsidRPr="00E17E15" w:rsidRDefault="000D734A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>
        <w:rPr>
          <w:rFonts w:cs="Courier New"/>
          <w:szCs w:val="20"/>
          <w:lang w:val="id-ID"/>
        </w:rPr>
        <w:tab/>
      </w:r>
      <w:r>
        <w:rPr>
          <w:rFonts w:cs="Courier New"/>
          <w:szCs w:val="20"/>
          <w:lang w:val="id-ID"/>
        </w:rPr>
        <w:tab/>
        <w:t xml:space="preserve">      </w:t>
      </w:r>
      <w:r w:rsidR="007D148B" w:rsidRPr="00E17E15">
        <w:rPr>
          <w:rFonts w:cs="Courier New"/>
          <w:szCs w:val="20"/>
          <w:lang w:val="id-ID"/>
        </w:rPr>
        <w:t>}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 xml:space="preserve">      </w:t>
      </w:r>
      <w:r w:rsidR="00926DC7" w:rsidRPr="00E17E15">
        <w:rPr>
          <w:rFonts w:cs="Courier New"/>
          <w:szCs w:val="20"/>
          <w:lang w:val="id-ID"/>
        </w:rPr>
        <w:t xml:space="preserve">         </w:t>
      </w:r>
      <w:r w:rsidRPr="00E17E15">
        <w:rPr>
          <w:rFonts w:cs="Courier New"/>
          <w:szCs w:val="20"/>
          <w:lang w:val="id-ID"/>
        </w:rPr>
        <w:t>}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 xml:space="preserve">      if($cek == true)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 xml:space="preserve">  </w:t>
      </w:r>
      <w:r w:rsidR="003327E4">
        <w:rPr>
          <w:rFonts w:cs="Courier New"/>
          <w:szCs w:val="20"/>
          <w:lang w:val="id-ID"/>
        </w:rPr>
        <w:t xml:space="preserve">                </w:t>
      </w:r>
      <w:r w:rsidRPr="00E17E15">
        <w:rPr>
          <w:rFonts w:cs="Courier New"/>
          <w:szCs w:val="20"/>
          <w:lang w:val="id-ID"/>
        </w:rPr>
        <w:t>{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 xml:space="preserve">         </w:t>
      </w:r>
      <w:r w:rsidR="006C3783">
        <w:rPr>
          <w:rFonts w:cs="Courier New"/>
          <w:szCs w:val="20"/>
          <w:lang w:val="id-ID"/>
        </w:rPr>
        <w:t xml:space="preserve">echo </w:t>
      </w:r>
      <w:r w:rsidRPr="00E17E15">
        <w:rPr>
          <w:rFonts w:cs="Courier New"/>
          <w:szCs w:val="20"/>
          <w:lang w:val="id-ID"/>
        </w:rPr>
        <w:t>"&lt;script&gt;alert('Sukses Login!')&lt;/script&gt;";</w:t>
      </w:r>
    </w:p>
    <w:p w:rsidR="007D148B" w:rsidRPr="00E17E15" w:rsidRDefault="007152D2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>
        <w:rPr>
          <w:rFonts w:cs="Courier New"/>
          <w:szCs w:val="20"/>
          <w:lang w:val="id-ID"/>
        </w:rPr>
        <w:tab/>
      </w:r>
      <w:r>
        <w:rPr>
          <w:rFonts w:cs="Courier New"/>
          <w:szCs w:val="20"/>
          <w:lang w:val="id-ID"/>
        </w:rPr>
        <w:tab/>
        <w:t xml:space="preserve">         </w:t>
      </w:r>
      <w:r w:rsidR="007D148B" w:rsidRPr="00E17E15">
        <w:rPr>
          <w:rFonts w:cs="Courier New"/>
          <w:szCs w:val="20"/>
          <w:lang w:val="id-ID"/>
        </w:rPr>
        <w:t>$data['nama'] = $tampung;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>$this-&gt;session-&gt;set_userdata('login',$data['nama']);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>redirect('Cont/index');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 xml:space="preserve">       }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 xml:space="preserve">       else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 xml:space="preserve">      {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>echo "&lt;script&gt;alert('Gagal Login!')&lt;/script&gt;";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>$this-&gt;load-&gt;view('login');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</w:r>
      <w:r w:rsidRPr="00E17E15">
        <w:rPr>
          <w:rFonts w:cs="Courier New"/>
          <w:szCs w:val="20"/>
          <w:lang w:val="id-ID"/>
        </w:rPr>
        <w:tab/>
        <w:t xml:space="preserve">       }</w:t>
      </w:r>
    </w:p>
    <w:p w:rsidR="007D148B" w:rsidRPr="00E17E15" w:rsidRDefault="00926DC7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 xml:space="preserve">                    </w:t>
      </w:r>
      <w:r w:rsidR="007D148B" w:rsidRPr="00E17E15">
        <w:rPr>
          <w:rFonts w:cs="Courier New"/>
          <w:szCs w:val="20"/>
          <w:lang w:val="id-ID"/>
        </w:rPr>
        <w:t>}</w:t>
      </w:r>
    </w:p>
    <w:p w:rsidR="007D148B" w:rsidRPr="00E17E15" w:rsidRDefault="00926DC7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 xml:space="preserve">         </w:t>
      </w:r>
      <w:r w:rsidR="007D148B" w:rsidRPr="00E17E15">
        <w:rPr>
          <w:rFonts w:cs="Courier New"/>
          <w:szCs w:val="20"/>
          <w:lang w:val="id-ID"/>
        </w:rPr>
        <w:t>}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 xml:space="preserve">         else 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 xml:space="preserve">        {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ab/>
        <w:t xml:space="preserve">        $this-&gt;load-&gt;view("login");</w:t>
      </w:r>
    </w:p>
    <w:p w:rsidR="007D148B" w:rsidRPr="00E17E15" w:rsidRDefault="007D148B" w:rsidP="007D148B">
      <w:pPr>
        <w:pStyle w:val="STTSSegmenProgramContent"/>
        <w:numPr>
          <w:ilvl w:val="0"/>
          <w:numId w:val="3"/>
        </w:numPr>
        <w:ind w:left="0" w:firstLine="0"/>
        <w:rPr>
          <w:rFonts w:cs="Courier New"/>
          <w:szCs w:val="20"/>
          <w:lang w:val="id-ID"/>
        </w:rPr>
      </w:pPr>
      <w:r w:rsidRPr="00E17E15">
        <w:rPr>
          <w:rFonts w:cs="Courier New"/>
          <w:szCs w:val="20"/>
          <w:lang w:val="id-ID"/>
        </w:rPr>
        <w:t xml:space="preserve">        }</w:t>
      </w:r>
    </w:p>
    <w:p w:rsidR="00D74374" w:rsidRDefault="007D148B" w:rsidP="008A25D5">
      <w:pPr>
        <w:pStyle w:val="STTSSegmenProgramContent"/>
        <w:numPr>
          <w:ilvl w:val="0"/>
          <w:numId w:val="3"/>
        </w:numPr>
        <w:spacing w:line="360" w:lineRule="auto"/>
        <w:ind w:left="0" w:firstLine="0"/>
        <w:rPr>
          <w:rFonts w:cs="Courier New"/>
        </w:rPr>
      </w:pPr>
      <w:r w:rsidRPr="00E17E15">
        <w:rPr>
          <w:rFonts w:cs="Courier New"/>
          <w:szCs w:val="20"/>
          <w:lang w:val="id-ID"/>
        </w:rPr>
        <w:t>}</w:t>
      </w:r>
    </w:p>
    <w:p w:rsidR="008A25D5" w:rsidRPr="008A25D5" w:rsidRDefault="008A25D5" w:rsidP="008A25D5">
      <w:pPr>
        <w:pStyle w:val="STTSSegmenProgramContent"/>
        <w:numPr>
          <w:ilvl w:val="0"/>
          <w:numId w:val="0"/>
        </w:numPr>
        <w:spacing w:line="360" w:lineRule="auto"/>
        <w:ind w:left="2062" w:hanging="360"/>
        <w:rPr>
          <w:rFonts w:cs="Courier New"/>
        </w:rPr>
      </w:pPr>
    </w:p>
    <w:p w:rsidR="00EC7F97" w:rsidRDefault="000C4901" w:rsidP="00325257">
      <w:r>
        <w:t>B</w:t>
      </w:r>
      <w:r w:rsidR="00926DC7">
        <w:t>aris ke-5 dan</w:t>
      </w:r>
      <w:r>
        <w:t xml:space="preserve"> baris </w:t>
      </w:r>
      <w:r w:rsidR="00926DC7">
        <w:t>ke-6 digunakan untuk mengambil email dan password yang di</w:t>
      </w:r>
      <w:r w:rsidR="00926DC7">
        <w:rPr>
          <w:lang w:val="id-ID"/>
        </w:rPr>
        <w:t>inputkan  oleh user</w:t>
      </w:r>
      <w:r w:rsidR="00F368CA">
        <w:t xml:space="preserve">. </w:t>
      </w:r>
      <w:r w:rsidR="00926DC7">
        <w:t>Baris ke-10</w:t>
      </w:r>
      <w:r>
        <w:t xml:space="preserve"> sampai baris ke</w:t>
      </w:r>
      <w:r w:rsidR="00926DC7">
        <w:t>-13</w:t>
      </w:r>
      <w:r>
        <w:t xml:space="preserve"> digunakan untuk mengecek </w:t>
      </w:r>
      <w:r w:rsidR="00926DC7">
        <w:rPr>
          <w:lang w:val="id-ID"/>
        </w:rPr>
        <w:t>email</w:t>
      </w:r>
      <w:r>
        <w:t xml:space="preserve"> d</w:t>
      </w:r>
      <w:r w:rsidR="00926DC7">
        <w:t>an password yang dimasukkan</w:t>
      </w:r>
      <w:r>
        <w:t xml:space="preserve"> pada saat login.</w:t>
      </w:r>
      <w:r w:rsidR="00926DC7">
        <w:rPr>
          <w:lang w:val="id-ID"/>
        </w:rPr>
        <w:t xml:space="preserve"> Jika email dan password yang diisikan adalah administrator maka akan dimasukan ke dalam halaman admin.</w:t>
      </w:r>
      <w:r>
        <w:t xml:space="preserve"> Baris ke</w:t>
      </w:r>
      <w:r w:rsidR="00A3217F">
        <w:t>-16</w:t>
      </w:r>
      <w:r>
        <w:t xml:space="preserve"> sampai ke</w:t>
      </w:r>
      <w:r w:rsidR="00A3217F">
        <w:t>-29</w:t>
      </w:r>
      <w:r>
        <w:t xml:space="preserve"> digunakan untuk mencocokkan email dan password dari user apakah benar dan ada di database </w:t>
      </w:r>
      <w:r w:rsidR="00A3217F">
        <w:rPr>
          <w:lang w:val="id-ID"/>
        </w:rPr>
        <w:t>dan sudah terverifikasi</w:t>
      </w:r>
      <w:r>
        <w:t>.</w:t>
      </w:r>
      <w:r w:rsidR="00A3217F">
        <w:rPr>
          <w:lang w:val="id-ID"/>
        </w:rPr>
        <w:t xml:space="preserve"> Apabila email user sudah terverifikasi maka variabel cek akan diisikan dengan nilai true.</w:t>
      </w:r>
      <w:r>
        <w:t>. Baris ke</w:t>
      </w:r>
      <w:r w:rsidR="00926DC7">
        <w:t>-30</w:t>
      </w:r>
      <w:r>
        <w:t xml:space="preserve"> sampai ke</w:t>
      </w:r>
      <w:r w:rsidR="00926DC7">
        <w:t>-41</w:t>
      </w:r>
      <w:r w:rsidR="00386900">
        <w:t xml:space="preserve"> akan berguna membawa user ke halaman </w:t>
      </w:r>
      <w:r w:rsidR="00A3217F">
        <w:rPr>
          <w:lang w:val="id-ID"/>
        </w:rPr>
        <w:t>index</w:t>
      </w:r>
      <w:r w:rsidR="00386900">
        <w:t xml:space="preserve"> jika berhasil login</w:t>
      </w:r>
      <w:r w:rsidR="00A3217F">
        <w:rPr>
          <w:lang w:val="id-ID"/>
        </w:rPr>
        <w:t>(variabel cek beriisikan nilai true)</w:t>
      </w:r>
      <w:r w:rsidR="00386900">
        <w:t xml:space="preserve"> dan akan mengembalikan user ke halaman login jika gagal melakukan login.</w:t>
      </w:r>
    </w:p>
    <w:p w:rsidR="00E23183" w:rsidRDefault="00E23183" w:rsidP="009F0510"/>
    <w:p w:rsidR="00AF7E14" w:rsidRDefault="009F0510" w:rsidP="00AF7E14">
      <w:pPr>
        <w:pStyle w:val="STTSSegmenProgram"/>
        <w:spacing w:line="360" w:lineRule="auto"/>
        <w:rPr>
          <w:sz w:val="28"/>
          <w:szCs w:val="28"/>
        </w:rPr>
      </w:pPr>
      <w:r>
        <w:lastRenderedPageBreak/>
        <w:t xml:space="preserve"> </w:t>
      </w:r>
      <w:r w:rsidR="007D148B">
        <w:rPr>
          <w:sz w:val="28"/>
          <w:szCs w:val="28"/>
        </w:rPr>
        <w:t>4</w:t>
      </w:r>
      <w:r w:rsidR="00DB5849">
        <w:rPr>
          <w:sz w:val="28"/>
          <w:szCs w:val="28"/>
        </w:rPr>
        <w:t>.2</w:t>
      </w:r>
      <w:r w:rsidR="00AF7E14">
        <w:rPr>
          <w:sz w:val="28"/>
          <w:szCs w:val="28"/>
        </w:rPr>
        <w:tab/>
        <w:t>Insert</w:t>
      </w:r>
      <w:r w:rsidR="0018597F">
        <w:rPr>
          <w:sz w:val="28"/>
          <w:szCs w:val="28"/>
        </w:rPr>
        <w:t xml:space="preserve"> Barang</w:t>
      </w:r>
    </w:p>
    <w:p w:rsidR="00AF7E14" w:rsidRDefault="00BF006C" w:rsidP="00D26838">
      <w:pPr>
        <w:pStyle w:val="STTSSegmenProgram"/>
        <w:spacing w:line="360" w:lineRule="auto"/>
        <w:ind w:firstLine="720"/>
        <w:rPr>
          <w:b w:val="0"/>
          <w:szCs w:val="24"/>
        </w:rPr>
      </w:pPr>
      <w:r>
        <w:rPr>
          <w:b w:val="0"/>
          <w:szCs w:val="24"/>
        </w:rPr>
        <w:t>Bagian ini akan men</w:t>
      </w:r>
      <w:r w:rsidR="00B545B2">
        <w:rPr>
          <w:b w:val="0"/>
          <w:szCs w:val="24"/>
        </w:rPr>
        <w:t xml:space="preserve">jelaskan mengenai insert </w:t>
      </w:r>
      <w:r w:rsidR="00AF7E14">
        <w:rPr>
          <w:b w:val="0"/>
          <w:szCs w:val="24"/>
        </w:rPr>
        <w:t xml:space="preserve">data. Proses insert ini merupakan salah satu fungsi yang berperan besar dalam Sistem </w:t>
      </w:r>
      <w:r w:rsidR="007D148B">
        <w:rPr>
          <w:b w:val="0"/>
          <w:szCs w:val="24"/>
          <w:lang w:val="id-ID"/>
        </w:rPr>
        <w:t>Online shop</w:t>
      </w:r>
      <w:r w:rsidR="00AF7E14">
        <w:rPr>
          <w:b w:val="0"/>
          <w:szCs w:val="24"/>
        </w:rPr>
        <w:t xml:space="preserve"> ini. </w:t>
      </w:r>
      <w:r w:rsidR="00520524">
        <w:rPr>
          <w:b w:val="0"/>
          <w:szCs w:val="24"/>
        </w:rPr>
        <w:t>Berikut adalah contoh</w:t>
      </w:r>
      <w:r w:rsidR="00AF7E14">
        <w:rPr>
          <w:b w:val="0"/>
          <w:szCs w:val="24"/>
        </w:rPr>
        <w:t xml:space="preserve"> proses insert </w:t>
      </w:r>
      <w:r w:rsidR="007D148B">
        <w:rPr>
          <w:b w:val="0"/>
          <w:szCs w:val="24"/>
          <w:lang w:val="id-ID"/>
        </w:rPr>
        <w:t>barang</w:t>
      </w:r>
      <w:r w:rsidR="007D148B">
        <w:rPr>
          <w:b w:val="0"/>
          <w:szCs w:val="24"/>
        </w:rPr>
        <w:t xml:space="preserve"> pada segmen program 4</w:t>
      </w:r>
      <w:r w:rsidR="00287F56">
        <w:rPr>
          <w:b w:val="0"/>
          <w:szCs w:val="24"/>
        </w:rPr>
        <w:t>.2</w:t>
      </w:r>
      <w:r w:rsidR="00AF7E14">
        <w:rPr>
          <w:b w:val="0"/>
          <w:szCs w:val="24"/>
        </w:rPr>
        <w:t xml:space="preserve"> dibawah ini.</w:t>
      </w:r>
    </w:p>
    <w:p w:rsidR="002056CF" w:rsidRDefault="002056CF" w:rsidP="00D26838">
      <w:pPr>
        <w:pStyle w:val="STTSSegmenProgram"/>
        <w:spacing w:line="360" w:lineRule="auto"/>
        <w:ind w:firstLine="720"/>
        <w:rPr>
          <w:b w:val="0"/>
          <w:szCs w:val="24"/>
        </w:rPr>
      </w:pPr>
    </w:p>
    <w:p w:rsidR="00AF7E14" w:rsidRPr="00BA6E5E" w:rsidRDefault="00AF7E14" w:rsidP="005F648C">
      <w:pPr>
        <w:pStyle w:val="STTSSegmenProgram"/>
        <w:rPr>
          <w:szCs w:val="24"/>
          <w:lang w:val="id-ID"/>
        </w:rPr>
      </w:pPr>
      <w:r>
        <w:rPr>
          <w:szCs w:val="24"/>
        </w:rPr>
        <w:t>Segmen Pr</w:t>
      </w:r>
      <w:r w:rsidR="00DB5849">
        <w:rPr>
          <w:szCs w:val="24"/>
        </w:rPr>
        <w:t>ogram 4.2</w:t>
      </w:r>
      <w:r>
        <w:rPr>
          <w:szCs w:val="24"/>
        </w:rPr>
        <w:t xml:space="preserve"> Tambah </w:t>
      </w:r>
      <w:r w:rsidR="00BA6E5E">
        <w:rPr>
          <w:szCs w:val="24"/>
          <w:lang w:val="id-ID"/>
        </w:rPr>
        <w:t>Barang</w:t>
      </w:r>
    </w:p>
    <w:p w:rsidR="00756D22" w:rsidRPr="00BA6E5E" w:rsidRDefault="00756D22" w:rsidP="00BA6E5E">
      <w:pPr>
        <w:pStyle w:val="STTSSegmenProgramContent"/>
        <w:numPr>
          <w:ilvl w:val="0"/>
          <w:numId w:val="6"/>
        </w:numPr>
        <w:ind w:left="426" w:hanging="426"/>
        <w:jc w:val="left"/>
        <w:rPr>
          <w:rFonts w:cs="Courier New"/>
          <w:szCs w:val="20"/>
        </w:rPr>
      </w:pPr>
      <w:r w:rsidRPr="00BA6E5E">
        <w:rPr>
          <w:rFonts w:cs="Courier New"/>
          <w:szCs w:val="20"/>
        </w:rPr>
        <w:t>if($this-&gt;input-&gt;post('insert')) {</w:t>
      </w:r>
    </w:p>
    <w:p w:rsidR="00756D22" w:rsidRPr="00756D22" w:rsidRDefault="00756D22" w:rsidP="00756D22">
      <w:pPr>
        <w:pStyle w:val="STTSSegmenProgramContent"/>
        <w:ind w:left="360"/>
        <w:rPr>
          <w:rFonts w:cs="Courier New"/>
          <w:szCs w:val="20"/>
        </w:rPr>
      </w:pPr>
      <w:r w:rsidRPr="00756D22">
        <w:rPr>
          <w:rFonts w:cs="Courier New"/>
          <w:szCs w:val="20"/>
        </w:rPr>
        <w:t>$post = $this-&gt;input-&gt;post();</w:t>
      </w:r>
    </w:p>
    <w:p w:rsidR="00756D22" w:rsidRPr="00756D22" w:rsidRDefault="00756D22" w:rsidP="00756D22">
      <w:pPr>
        <w:pStyle w:val="STTSSegmenProgramContent"/>
        <w:ind w:left="360"/>
        <w:rPr>
          <w:rFonts w:cs="Courier New"/>
          <w:szCs w:val="20"/>
        </w:rPr>
      </w:pPr>
      <w:r w:rsidRPr="00756D22">
        <w:rPr>
          <w:rFonts w:cs="Courier New"/>
          <w:szCs w:val="20"/>
        </w:rPr>
        <w:t>$tempid='';</w:t>
      </w:r>
    </w:p>
    <w:p w:rsidR="00756D22" w:rsidRPr="00756D22" w:rsidRDefault="00756D22" w:rsidP="00756D22">
      <w:pPr>
        <w:pStyle w:val="STTSSegmenProgramContent"/>
        <w:ind w:left="360"/>
        <w:rPr>
          <w:rFonts w:cs="Courier New"/>
          <w:szCs w:val="20"/>
        </w:rPr>
      </w:pPr>
      <w:r w:rsidRPr="00756D22">
        <w:rPr>
          <w:rFonts w:cs="Courier New"/>
          <w:szCs w:val="20"/>
        </w:rPr>
        <w:t>$id='';</w:t>
      </w:r>
    </w:p>
    <w:p w:rsidR="00756D22" w:rsidRPr="00756D22" w:rsidRDefault="00756D22" w:rsidP="00756D22">
      <w:pPr>
        <w:pStyle w:val="STTSSegmenProgramContent"/>
        <w:ind w:left="360"/>
        <w:rPr>
          <w:rFonts w:cs="Courier New"/>
          <w:szCs w:val="20"/>
        </w:rPr>
      </w:pPr>
      <w:r w:rsidRPr="00756D22">
        <w:rPr>
          <w:rFonts w:cs="Courier New"/>
          <w:szCs w:val="20"/>
        </w:rPr>
        <w:t>if(isset($post["insert"])) {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$namabarang = $this-&gt;input-&gt;post("namabrg");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$stok = $this-&gt;input-&gt;post("stok");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$harga = $this-&gt;input-&gt;post("harga");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$deskripsi = $this-&gt;input-&gt;post("deskripsi");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$kategori = $this-&gt;input-&gt;post("kategori");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$merk = substr($namabarang,0,strpos($namabarang," "));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$tempmerk = $this-&gt;Model-&gt;getmerk($merk);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$idmerk='';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foreach($tempmerk as $row) {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>
        <w:rPr>
          <w:rFonts w:cs="Courier New"/>
          <w:szCs w:val="20"/>
        </w:rPr>
        <w:tab/>
        <w:t xml:space="preserve"> </w:t>
      </w:r>
      <w:r w:rsidR="00756D22" w:rsidRPr="00756D22">
        <w:rPr>
          <w:rFonts w:cs="Courier New"/>
          <w:szCs w:val="20"/>
        </w:rPr>
        <w:t>$idmerk = $row-&gt;id_merk;</w:t>
      </w:r>
      <w:r w:rsidR="00756D22" w:rsidRPr="00756D22">
        <w:rPr>
          <w:rFonts w:cs="Courier New"/>
          <w:szCs w:val="20"/>
        </w:rPr>
        <w:tab/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}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$tempid = $this-&gt;Model-&gt;getLastIdBarang();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foreach($tempid as $row) {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>
        <w:rPr>
          <w:rFonts w:cs="Courier New"/>
          <w:szCs w:val="20"/>
        </w:rPr>
        <w:tab/>
        <w:t xml:space="preserve"> </w:t>
      </w:r>
      <w:r w:rsidR="00756D22" w:rsidRPr="00756D22">
        <w:rPr>
          <w:rFonts w:cs="Courier New"/>
          <w:szCs w:val="20"/>
        </w:rPr>
        <w:t>$id = $row-&gt;id;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}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$id = $id+1;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$kode = 'B000'.$id;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$config['upload_path'] = './resource/';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$config['allowed_types'] = 'png';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$config['overwrite'] = TRUE;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$config['file_name'] = $namabarang;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$this-&gt;load-&gt;library('upload', $config);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if ( ! $this-&gt;upload-&gt;do_upload("foto"))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{</w:t>
      </w:r>
    </w:p>
    <w:p w:rsidR="00BA6E5E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  <w:t xml:space="preserve">     </w:t>
      </w:r>
      <w:r>
        <w:rPr>
          <w:rFonts w:cs="Courier New"/>
          <w:szCs w:val="20"/>
          <w:lang w:val="id-ID"/>
        </w:rPr>
        <w:t xml:space="preserve">  </w:t>
      </w:r>
      <w:r w:rsidR="00756D22" w:rsidRPr="00756D22">
        <w:rPr>
          <w:rFonts w:cs="Courier New"/>
          <w:szCs w:val="20"/>
        </w:rPr>
        <w:t>$data["error"] = $this-&gt;upload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           </w:t>
      </w:r>
      <w:r w:rsidR="00756D22" w:rsidRPr="00756D22">
        <w:rPr>
          <w:rFonts w:cs="Courier New"/>
          <w:szCs w:val="20"/>
        </w:rPr>
        <w:t>-&gt;display_errors();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}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else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{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$info = $this-&gt;upload-&gt;data();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$foto = $info["file_name"];</w:t>
      </w:r>
    </w:p>
    <w:p w:rsidR="00BA6E5E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  <w:t>if($this</w:t>
      </w:r>
      <w:r>
        <w:rPr>
          <w:rFonts w:cs="Courier New"/>
          <w:szCs w:val="20"/>
          <w:lang w:val="id-ID"/>
        </w:rPr>
        <w:t>-</w:t>
      </w:r>
      <w:r>
        <w:rPr>
          <w:rFonts w:cs="Courier New"/>
          <w:szCs w:val="20"/>
        </w:rPr>
        <w:t>&gt;Model</w:t>
      </w:r>
      <w:r>
        <w:rPr>
          <w:rFonts w:cs="Courier New"/>
          <w:szCs w:val="20"/>
          <w:lang w:val="id-ID"/>
        </w:rPr>
        <w:t>-</w:t>
      </w:r>
      <w:r w:rsidR="00756D22" w:rsidRPr="00756D22">
        <w:rPr>
          <w:rFonts w:cs="Courier New"/>
          <w:szCs w:val="20"/>
        </w:rPr>
        <w:t>&gt;insertbarang($kode,$namabarang,$stok,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    </w:t>
      </w:r>
      <w:r w:rsidR="00756D22" w:rsidRPr="00756D22">
        <w:rPr>
          <w:rFonts w:cs="Courier New"/>
          <w:szCs w:val="20"/>
        </w:rPr>
        <w:t>$harga,$deskripsi,$idmerk,$kategori,$foto)&gt;0)</w:t>
      </w:r>
      <w:r w:rsidR="00756D22" w:rsidRPr="00756D22"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ab/>
        <w:t>{</w:t>
      </w:r>
    </w:p>
    <w:p w:rsidR="00BA6E5E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>
        <w:rPr>
          <w:rFonts w:cs="Courier New"/>
          <w:szCs w:val="20"/>
        </w:rPr>
        <w:tab/>
        <w:t>echo</w:t>
      </w:r>
      <w:r w:rsidR="00756D22" w:rsidRPr="00756D22">
        <w:rPr>
          <w:rFonts w:cs="Courier New"/>
          <w:szCs w:val="20"/>
        </w:rPr>
        <w:t xml:space="preserve">"&lt;script&gt;alert('Berhasil 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          </w:t>
      </w:r>
      <w:r w:rsidR="00756D22" w:rsidRPr="00756D22">
        <w:rPr>
          <w:rFonts w:cs="Courier New"/>
          <w:szCs w:val="20"/>
        </w:rPr>
        <w:t>Upload');&lt;/script&gt;";</w:t>
      </w:r>
    </w:p>
    <w:p w:rsidR="00756D22" w:rsidRPr="00756D22" w:rsidRDefault="00BA6E5E" w:rsidP="00756D22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>
        <w:rPr>
          <w:rFonts w:cs="Courier New"/>
          <w:szCs w:val="20"/>
        </w:rPr>
        <w:tab/>
      </w:r>
      <w:r w:rsidR="00756D22" w:rsidRPr="00756D22">
        <w:rPr>
          <w:rFonts w:cs="Courier New"/>
          <w:szCs w:val="20"/>
        </w:rPr>
        <w:t>site_url('Admin/barang');</w:t>
      </w:r>
    </w:p>
    <w:p w:rsidR="00756D22" w:rsidRPr="00BA6E5E" w:rsidRDefault="00BA6E5E" w:rsidP="00BA6E5E">
      <w:pPr>
        <w:pStyle w:val="STTSSegmenProgramContent"/>
        <w:ind w:left="360"/>
        <w:rPr>
          <w:rFonts w:cs="Courier New"/>
          <w:szCs w:val="20"/>
        </w:rPr>
      </w:pPr>
      <w:r>
        <w:rPr>
          <w:rFonts w:cs="Courier New"/>
          <w:szCs w:val="20"/>
        </w:rPr>
        <w:tab/>
        <w:t>}</w:t>
      </w:r>
      <w:r w:rsidR="00756D22" w:rsidRPr="00BA6E5E">
        <w:rPr>
          <w:rFonts w:cs="Courier New"/>
          <w:szCs w:val="20"/>
        </w:rPr>
        <w:tab/>
      </w:r>
      <w:r w:rsidR="00756D22" w:rsidRPr="00BA6E5E">
        <w:rPr>
          <w:rFonts w:cs="Courier New"/>
          <w:szCs w:val="20"/>
        </w:rPr>
        <w:tab/>
      </w:r>
    </w:p>
    <w:p w:rsidR="00BA6E5E" w:rsidRDefault="00BA6E5E" w:rsidP="00BA6E5E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</w:rPr>
        <w:t>}</w:t>
      </w:r>
    </w:p>
    <w:p w:rsidR="00AF7E14" w:rsidRPr="00BA6E5E" w:rsidRDefault="00756D22" w:rsidP="00BA6E5E">
      <w:pPr>
        <w:pStyle w:val="STTSSegmenProgramContent"/>
        <w:ind w:left="0" w:firstLine="0"/>
        <w:rPr>
          <w:rFonts w:cs="Courier New"/>
          <w:szCs w:val="20"/>
        </w:rPr>
      </w:pPr>
      <w:r w:rsidRPr="00BA6E5E">
        <w:rPr>
          <w:rFonts w:cs="Courier New"/>
          <w:szCs w:val="20"/>
        </w:rPr>
        <w:t>}</w:t>
      </w:r>
    </w:p>
    <w:p w:rsidR="009F0510" w:rsidRPr="00287C91" w:rsidRDefault="00AF7E14" w:rsidP="004E3BAA">
      <w:pPr>
        <w:rPr>
          <w:lang w:val="id-ID"/>
        </w:rPr>
      </w:pPr>
      <w:r>
        <w:lastRenderedPageBreak/>
        <w:t xml:space="preserve">Baris </w:t>
      </w:r>
      <w:r w:rsidR="00DB5849">
        <w:t>ke-6</w:t>
      </w:r>
      <w:r w:rsidR="005F648C">
        <w:t xml:space="preserve"> sampai baris ke</w:t>
      </w:r>
      <w:r w:rsidR="00DB5849">
        <w:t>-12</w:t>
      </w:r>
      <w:r w:rsidR="005F648C">
        <w:t xml:space="preserve"> digunakan untuk menampung data </w:t>
      </w:r>
      <w:r w:rsidR="00DB5849">
        <w:rPr>
          <w:lang w:val="id-ID"/>
        </w:rPr>
        <w:t>barang</w:t>
      </w:r>
      <w:r w:rsidR="005F648C">
        <w:t xml:space="preserve"> yang dimasukkan oleh user</w:t>
      </w:r>
      <w:r>
        <w:t>.</w:t>
      </w:r>
      <w:r w:rsidR="005F648C">
        <w:t xml:space="preserve"> Baris ke</w:t>
      </w:r>
      <w:r w:rsidR="00287C91">
        <w:t>-21</w:t>
      </w:r>
      <w:r w:rsidR="005F648C">
        <w:t xml:space="preserve"> </w:t>
      </w:r>
      <w:r w:rsidR="00287C91">
        <w:rPr>
          <w:lang w:val="id-ID"/>
        </w:rPr>
        <w:t>dan</w:t>
      </w:r>
      <w:r w:rsidR="005F648C">
        <w:t xml:space="preserve"> baris ke</w:t>
      </w:r>
      <w:r w:rsidR="00287C91">
        <w:t>-22</w:t>
      </w:r>
      <w:r w:rsidR="005F648C">
        <w:t xml:space="preserve"> digunakan untuk </w:t>
      </w:r>
      <w:r w:rsidR="00287C91">
        <w:rPr>
          <w:lang w:val="id-ID"/>
        </w:rPr>
        <w:t>menghasillan id barang</w:t>
      </w:r>
      <w:r w:rsidR="00287C91">
        <w:t xml:space="preserve">. </w:t>
      </w:r>
      <w:r w:rsidR="009875F1">
        <w:t>B</w:t>
      </w:r>
      <w:r w:rsidR="005F648C">
        <w:t>aris ke</w:t>
      </w:r>
      <w:r w:rsidR="00287C91">
        <w:t>-22</w:t>
      </w:r>
      <w:r w:rsidR="005F648C">
        <w:t xml:space="preserve"> sampai baris ke</w:t>
      </w:r>
      <w:r w:rsidR="00287C91">
        <w:t>-2</w:t>
      </w:r>
      <w:r w:rsidR="00287C91">
        <w:rPr>
          <w:lang w:val="id-ID"/>
        </w:rPr>
        <w:t>7</w:t>
      </w:r>
      <w:r w:rsidR="005F648C">
        <w:t xml:space="preserve"> digunakan untuk </w:t>
      </w:r>
      <w:r w:rsidR="00287C91">
        <w:rPr>
          <w:lang w:val="id-ID"/>
        </w:rPr>
        <w:t>mengkonfigurasi file upload gambar</w:t>
      </w:r>
      <w:r w:rsidR="00871B5F">
        <w:t>. Baris ke</w:t>
      </w:r>
      <w:r w:rsidR="00287C91">
        <w:t>-28</w:t>
      </w:r>
      <w:r w:rsidR="00871B5F">
        <w:t xml:space="preserve"> sampai ke</w:t>
      </w:r>
      <w:r w:rsidR="00287C91">
        <w:t>-41</w:t>
      </w:r>
      <w:r w:rsidR="00871B5F">
        <w:t xml:space="preserve"> berfungsi </w:t>
      </w:r>
      <w:r w:rsidR="00287C91">
        <w:rPr>
          <w:lang w:val="id-ID"/>
        </w:rPr>
        <w:t>untuk melakukan pengecekan apakah file upload telah berhasil dilakukan. Jika tidak maka akan keluar tulisan error dan jika berhasil</w:t>
      </w:r>
      <w:r w:rsidR="0035627D">
        <w:rPr>
          <w:lang w:val="id-ID"/>
        </w:rPr>
        <w:t xml:space="preserve"> akan keluar tulisan “Berhasil Upload”.</w:t>
      </w:r>
    </w:p>
    <w:p w:rsidR="00162FC7" w:rsidRDefault="00162FC7" w:rsidP="00AF7E14">
      <w:pPr>
        <w:ind w:firstLine="0"/>
      </w:pPr>
    </w:p>
    <w:p w:rsidR="00162FC7" w:rsidRDefault="00287F56" w:rsidP="00162FC7">
      <w:pPr>
        <w:pStyle w:val="STTSSegmenProgram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4.3</w:t>
      </w:r>
      <w:r w:rsidR="00162FC7">
        <w:rPr>
          <w:sz w:val="28"/>
          <w:szCs w:val="28"/>
        </w:rPr>
        <w:tab/>
        <w:t>Update</w:t>
      </w:r>
      <w:r w:rsidR="00AE4454">
        <w:rPr>
          <w:sz w:val="28"/>
          <w:szCs w:val="28"/>
        </w:rPr>
        <w:t xml:space="preserve"> Barang</w:t>
      </w:r>
    </w:p>
    <w:p w:rsidR="00162FC7" w:rsidRDefault="007B0ECA" w:rsidP="00162FC7">
      <w:pPr>
        <w:pStyle w:val="STTSSegmenProgram"/>
        <w:spacing w:line="360" w:lineRule="auto"/>
        <w:ind w:firstLine="720"/>
        <w:rPr>
          <w:b w:val="0"/>
          <w:szCs w:val="24"/>
        </w:rPr>
      </w:pPr>
      <w:r>
        <w:rPr>
          <w:b w:val="0"/>
          <w:szCs w:val="24"/>
        </w:rPr>
        <w:t>Bagian ini akan men</w:t>
      </w:r>
      <w:r w:rsidR="00162FC7">
        <w:rPr>
          <w:b w:val="0"/>
          <w:szCs w:val="24"/>
        </w:rPr>
        <w:t xml:space="preserve">jelaskan mengenai update data atau memperbarui data. Proses update ini merupakan salah satu fungsi yang berperan besar dalam Sistem </w:t>
      </w:r>
      <w:r w:rsidR="00287F56">
        <w:rPr>
          <w:b w:val="0"/>
          <w:szCs w:val="24"/>
          <w:lang w:val="id-ID"/>
        </w:rPr>
        <w:t>Online Shop</w:t>
      </w:r>
      <w:r w:rsidR="00162FC7">
        <w:rPr>
          <w:b w:val="0"/>
          <w:szCs w:val="24"/>
        </w:rPr>
        <w:t xml:space="preserve"> ini. Proses update pada Sistem </w:t>
      </w:r>
      <w:r w:rsidR="00287F56">
        <w:rPr>
          <w:b w:val="0"/>
          <w:szCs w:val="24"/>
          <w:lang w:val="id-ID"/>
        </w:rPr>
        <w:t>Online Shop</w:t>
      </w:r>
      <w:r w:rsidR="00162FC7">
        <w:rPr>
          <w:b w:val="0"/>
          <w:szCs w:val="24"/>
        </w:rPr>
        <w:t xml:space="preserve"> terletak pada halaman yang sama dengan proses insert</w:t>
      </w:r>
      <w:r w:rsidR="003D72D7">
        <w:rPr>
          <w:b w:val="0"/>
          <w:szCs w:val="24"/>
        </w:rPr>
        <w:t xml:space="preserve"> dan diberi nama edit</w:t>
      </w:r>
      <w:r w:rsidR="00162FC7">
        <w:rPr>
          <w:b w:val="0"/>
          <w:szCs w:val="24"/>
        </w:rPr>
        <w:t xml:space="preserve">. Sebagai contoh akan ditunjukkan proses </w:t>
      </w:r>
      <w:r w:rsidR="003D72D7">
        <w:rPr>
          <w:b w:val="0"/>
          <w:szCs w:val="24"/>
        </w:rPr>
        <w:t xml:space="preserve">update atau edit </w:t>
      </w:r>
      <w:r w:rsidR="00287F56">
        <w:rPr>
          <w:b w:val="0"/>
          <w:szCs w:val="24"/>
          <w:lang w:val="id-ID"/>
        </w:rPr>
        <w:t>barang</w:t>
      </w:r>
      <w:r w:rsidR="00287F56">
        <w:rPr>
          <w:b w:val="0"/>
          <w:szCs w:val="24"/>
        </w:rPr>
        <w:t xml:space="preserve"> </w:t>
      </w:r>
      <w:r w:rsidR="0035627D">
        <w:rPr>
          <w:b w:val="0"/>
          <w:szCs w:val="24"/>
          <w:lang w:val="id-ID"/>
        </w:rPr>
        <w:t xml:space="preserve">tanpa melakukan perubahan pada gambar barang </w:t>
      </w:r>
      <w:r w:rsidR="00287F56">
        <w:rPr>
          <w:b w:val="0"/>
          <w:szCs w:val="24"/>
        </w:rPr>
        <w:t>pada segmen program 4</w:t>
      </w:r>
      <w:r w:rsidR="00162FC7">
        <w:rPr>
          <w:b w:val="0"/>
          <w:szCs w:val="24"/>
        </w:rPr>
        <w:t>.</w:t>
      </w:r>
      <w:r w:rsidR="00287F56">
        <w:rPr>
          <w:b w:val="0"/>
          <w:szCs w:val="24"/>
        </w:rPr>
        <w:t>3</w:t>
      </w:r>
      <w:r w:rsidR="00162FC7">
        <w:rPr>
          <w:b w:val="0"/>
          <w:szCs w:val="24"/>
        </w:rPr>
        <w:t xml:space="preserve"> dibawah ini.</w:t>
      </w:r>
    </w:p>
    <w:p w:rsidR="000D3711" w:rsidRDefault="000D3711" w:rsidP="00162FC7">
      <w:pPr>
        <w:pStyle w:val="STTSSegmenProgram"/>
        <w:spacing w:line="360" w:lineRule="auto"/>
        <w:ind w:firstLine="720"/>
        <w:rPr>
          <w:b w:val="0"/>
          <w:szCs w:val="24"/>
        </w:rPr>
      </w:pPr>
    </w:p>
    <w:p w:rsidR="00162FC7" w:rsidRPr="0035627D" w:rsidRDefault="00287F56" w:rsidP="00162FC7">
      <w:pPr>
        <w:pStyle w:val="STTSSegmenProgram"/>
        <w:rPr>
          <w:szCs w:val="24"/>
          <w:lang w:val="id-ID"/>
        </w:rPr>
      </w:pPr>
      <w:r>
        <w:rPr>
          <w:szCs w:val="24"/>
        </w:rPr>
        <w:t>Segmen Program 4</w:t>
      </w:r>
      <w:r w:rsidR="00162FC7">
        <w:rPr>
          <w:szCs w:val="24"/>
        </w:rPr>
        <w:t>.</w:t>
      </w:r>
      <w:r>
        <w:rPr>
          <w:szCs w:val="24"/>
        </w:rPr>
        <w:t>3</w:t>
      </w:r>
      <w:r w:rsidR="00162FC7">
        <w:rPr>
          <w:szCs w:val="24"/>
        </w:rPr>
        <w:t xml:space="preserve"> </w:t>
      </w:r>
      <w:r w:rsidR="003D72D7">
        <w:rPr>
          <w:szCs w:val="24"/>
        </w:rPr>
        <w:t>Update</w:t>
      </w:r>
      <w:r w:rsidR="00162FC7">
        <w:rPr>
          <w:szCs w:val="24"/>
        </w:rPr>
        <w:t xml:space="preserve"> </w:t>
      </w:r>
      <w:r w:rsidR="0035627D">
        <w:rPr>
          <w:szCs w:val="24"/>
          <w:lang w:val="id-ID"/>
        </w:rPr>
        <w:t>Barang</w:t>
      </w:r>
    </w:p>
    <w:p w:rsidR="0035627D" w:rsidRPr="0035627D" w:rsidRDefault="0035627D" w:rsidP="0035627D">
      <w:pPr>
        <w:pStyle w:val="STTSSegmenProgramContent"/>
        <w:numPr>
          <w:ilvl w:val="0"/>
          <w:numId w:val="7"/>
        </w:numPr>
        <w:ind w:left="426" w:hanging="426"/>
        <w:jc w:val="left"/>
        <w:rPr>
          <w:rFonts w:cs="Courier New"/>
          <w:szCs w:val="20"/>
        </w:rPr>
      </w:pPr>
      <w:r w:rsidRPr="0035627D">
        <w:rPr>
          <w:rFonts w:cs="Courier New"/>
          <w:szCs w:val="20"/>
        </w:rPr>
        <w:t>if($_FILES['foto']['size'] == 0) {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 xml:space="preserve">  $id = $this-&gt;input-&gt;post("id");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 xml:space="preserve">  $namabarang = $this-&gt;input-&gt;post("namabrg");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 xml:space="preserve">  $stok = $this-&gt;input-&gt;post("stok");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 xml:space="preserve">  $harga = $this-&gt;input-&gt;post("harga");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 xml:space="preserve">  $deskripsi = $this-&gt;input-&gt;post("deskripsi");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 xml:space="preserve">  $kategori = $this-&gt;input-&gt;post("kategori");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 xml:space="preserve">  $merk = substr($namabarang,0,strpos($namabarang," "));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 xml:space="preserve">  $tempmerk = $this-&gt;Model-&gt;getmerk($merk);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</w:rPr>
        <w:t xml:space="preserve">  </w:t>
      </w:r>
      <w:r w:rsidRPr="0035627D">
        <w:rPr>
          <w:rFonts w:cs="Courier New"/>
          <w:szCs w:val="20"/>
        </w:rPr>
        <w:t>$idmerk='';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</w:rPr>
        <w:t xml:space="preserve">  </w:t>
      </w:r>
      <w:r w:rsidRPr="0035627D">
        <w:rPr>
          <w:rFonts w:cs="Courier New"/>
          <w:szCs w:val="20"/>
        </w:rPr>
        <w:t>foreach($tempmerk as $row) {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  <w:t xml:space="preserve">  $idmerk = $row-&gt;id_merk;</w:t>
      </w:r>
      <w:r w:rsidRPr="0035627D">
        <w:rPr>
          <w:rFonts w:cs="Courier New"/>
          <w:szCs w:val="20"/>
        </w:rPr>
        <w:tab/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</w:rPr>
        <w:t xml:space="preserve">  </w:t>
      </w:r>
      <w:r w:rsidRPr="0035627D">
        <w:rPr>
          <w:rFonts w:cs="Courier New"/>
          <w:szCs w:val="20"/>
        </w:rPr>
        <w:t>}</w:t>
      </w:r>
    </w:p>
    <w:p w:rsid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 xml:space="preserve"> </w:t>
      </w:r>
      <w:r>
        <w:rPr>
          <w:rFonts w:cs="Courier New"/>
          <w:szCs w:val="20"/>
          <w:lang w:val="id-ID"/>
        </w:rPr>
        <w:t xml:space="preserve"> </w:t>
      </w:r>
      <w:r w:rsidRPr="0035627D">
        <w:rPr>
          <w:rFonts w:cs="Courier New"/>
          <w:szCs w:val="20"/>
        </w:rPr>
        <w:t>$this-&gt;Model-&gt;updatetanpafoto($id,$namabarang,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</w:t>
      </w:r>
      <w:r w:rsidRPr="0035627D">
        <w:rPr>
          <w:rFonts w:cs="Courier New"/>
          <w:szCs w:val="20"/>
        </w:rPr>
        <w:t>$stok,$harga,$deskripsi,$kategori,$idmerk);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</w:rPr>
        <w:t xml:space="preserve"> </w:t>
      </w:r>
      <w:r>
        <w:rPr>
          <w:rFonts w:cs="Courier New"/>
          <w:szCs w:val="20"/>
          <w:lang w:val="id-ID"/>
        </w:rPr>
        <w:t xml:space="preserve"> </w:t>
      </w:r>
      <w:r w:rsidRPr="0035627D">
        <w:rPr>
          <w:rFonts w:cs="Courier New"/>
          <w:szCs w:val="20"/>
        </w:rPr>
        <w:t>redirect('Admin/barang');</w:t>
      </w:r>
    </w:p>
    <w:p w:rsid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>}</w:t>
      </w:r>
    </w:p>
    <w:p w:rsid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>public function updatetanpafoto($id,$namabarang,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>$stok,$harga,$deskripsi,$kategori,$merk)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  <w:t>{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$data = array(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'barang_nama' =&gt; $namabarang,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'barang_stok' =&gt; $stok,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'harga_satuan' =&gt; $harga,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'deskripsi' =&gt; $deskripsi,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'id_merk' =&gt; $merk,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lastRenderedPageBreak/>
        <w:tab/>
      </w: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'id_kategori' =&gt; $id_kategori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$this-&gt;db-&gt;where('barang_id',$id);</w:t>
      </w:r>
    </w:p>
    <w:p w:rsidR="0035627D" w:rsidRP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</w:r>
      <w:r w:rsidRPr="0035627D">
        <w:rPr>
          <w:rFonts w:cs="Courier New"/>
          <w:szCs w:val="20"/>
        </w:rPr>
        <w:tab/>
        <w:t>$this-&gt;db-&gt;update('barang',$data);</w:t>
      </w:r>
    </w:p>
    <w:p w:rsidR="0035627D" w:rsidRDefault="0035627D" w:rsidP="0035627D">
      <w:pPr>
        <w:pStyle w:val="STTSSegmenProgramContent"/>
        <w:ind w:left="0" w:firstLine="0"/>
        <w:rPr>
          <w:rFonts w:cs="Courier New"/>
          <w:szCs w:val="20"/>
        </w:rPr>
      </w:pPr>
      <w:r w:rsidRPr="0035627D">
        <w:rPr>
          <w:rFonts w:cs="Courier New"/>
          <w:szCs w:val="20"/>
        </w:rPr>
        <w:tab/>
        <w:t>}</w:t>
      </w:r>
    </w:p>
    <w:p w:rsidR="003D72D7" w:rsidRDefault="003D72D7" w:rsidP="00D26838">
      <w:pPr>
        <w:pStyle w:val="STTSSegmenProgramContent"/>
        <w:numPr>
          <w:ilvl w:val="0"/>
          <w:numId w:val="0"/>
        </w:numPr>
        <w:spacing w:line="360" w:lineRule="auto"/>
        <w:ind w:firstLine="720"/>
        <w:rPr>
          <w:rFonts w:cs="Courier New"/>
          <w:szCs w:val="20"/>
        </w:rPr>
      </w:pPr>
    </w:p>
    <w:p w:rsidR="00DA00F0" w:rsidRPr="0035627D" w:rsidRDefault="0035627D" w:rsidP="00D26838">
      <w:pPr>
        <w:pStyle w:val="STTSSegmenProgramContent"/>
        <w:numPr>
          <w:ilvl w:val="0"/>
          <w:numId w:val="0"/>
        </w:numPr>
        <w:spacing w:line="36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Baris ke-2</w:t>
      </w:r>
      <w:r w:rsidR="003D72D7">
        <w:rPr>
          <w:rFonts w:ascii="Times New Roman" w:hAnsi="Times New Roman"/>
          <w:sz w:val="24"/>
          <w:szCs w:val="24"/>
        </w:rPr>
        <w:t xml:space="preserve"> sampai baris ke</w:t>
      </w:r>
      <w:r>
        <w:rPr>
          <w:rFonts w:ascii="Times New Roman" w:hAnsi="Times New Roman"/>
          <w:sz w:val="24"/>
          <w:szCs w:val="24"/>
        </w:rPr>
        <w:t>-9</w:t>
      </w:r>
      <w:r w:rsidR="003D72D7">
        <w:rPr>
          <w:rFonts w:ascii="Times New Roman" w:hAnsi="Times New Roman"/>
          <w:sz w:val="24"/>
          <w:szCs w:val="24"/>
        </w:rPr>
        <w:t xml:space="preserve"> digunakan untuk </w:t>
      </w:r>
      <w:r w:rsidR="00C26913">
        <w:rPr>
          <w:rFonts w:ascii="Times New Roman" w:hAnsi="Times New Roman"/>
          <w:sz w:val="24"/>
          <w:szCs w:val="24"/>
        </w:rPr>
        <w:t xml:space="preserve">mengambil data yang dimasukkan oleh user dan menyimpannya kedalam </w:t>
      </w:r>
      <w:r>
        <w:rPr>
          <w:rFonts w:ascii="Times New Roman" w:hAnsi="Times New Roman"/>
          <w:sz w:val="24"/>
          <w:szCs w:val="24"/>
          <w:lang w:val="id-ID"/>
        </w:rPr>
        <w:t>variabel</w:t>
      </w:r>
      <w:r w:rsidR="00D26838">
        <w:rPr>
          <w:rFonts w:ascii="Times New Roman" w:hAnsi="Times New Roman"/>
          <w:sz w:val="24"/>
          <w:szCs w:val="24"/>
        </w:rPr>
        <w:t>. Baris ke</w:t>
      </w:r>
      <w:r>
        <w:rPr>
          <w:rFonts w:ascii="Times New Roman" w:hAnsi="Times New Roman"/>
          <w:sz w:val="24"/>
          <w:szCs w:val="24"/>
        </w:rPr>
        <w:t>-21</w:t>
      </w:r>
      <w:r w:rsidR="00D26838">
        <w:rPr>
          <w:rFonts w:ascii="Times New Roman" w:hAnsi="Times New Roman"/>
          <w:sz w:val="24"/>
          <w:szCs w:val="24"/>
        </w:rPr>
        <w:t xml:space="preserve"> sampai ke</w:t>
      </w:r>
      <w:r>
        <w:rPr>
          <w:rFonts w:ascii="Times New Roman" w:hAnsi="Times New Roman"/>
          <w:sz w:val="24"/>
          <w:szCs w:val="24"/>
        </w:rPr>
        <w:t>-30</w:t>
      </w:r>
      <w:r w:rsidR="00D26838">
        <w:rPr>
          <w:rFonts w:ascii="Times New Roman" w:hAnsi="Times New Roman"/>
          <w:sz w:val="24"/>
          <w:szCs w:val="24"/>
        </w:rPr>
        <w:t xml:space="preserve"> digunakan untuk </w:t>
      </w:r>
      <w:r>
        <w:rPr>
          <w:rFonts w:ascii="Times New Roman" w:hAnsi="Times New Roman"/>
          <w:sz w:val="24"/>
          <w:szCs w:val="24"/>
          <w:lang w:val="id-ID"/>
        </w:rPr>
        <w:t>melakukan proses update barang pada database sesuai dari input user</w:t>
      </w:r>
      <w:r w:rsidR="00D26838">
        <w:rPr>
          <w:rFonts w:ascii="Times New Roman" w:hAnsi="Times New Roman"/>
          <w:sz w:val="24"/>
          <w:szCs w:val="24"/>
        </w:rPr>
        <w:t>. Baris ke</w:t>
      </w:r>
      <w:r w:rsidR="00C2691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id-ID"/>
        </w:rPr>
        <w:t>16 digunakan untuk mengembalikan user ke halaman admin barang.</w:t>
      </w:r>
    </w:p>
    <w:p w:rsidR="00DA00F0" w:rsidRDefault="00DA00F0" w:rsidP="00D26838">
      <w:pPr>
        <w:pStyle w:val="STTSSegmenProgramContent"/>
        <w:numPr>
          <w:ilvl w:val="0"/>
          <w:numId w:val="0"/>
        </w:num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DA00F0" w:rsidRDefault="002522FC" w:rsidP="00DA00F0">
      <w:pPr>
        <w:pStyle w:val="STTSSegmenProgram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287F56">
        <w:rPr>
          <w:sz w:val="28"/>
          <w:szCs w:val="28"/>
        </w:rPr>
        <w:t>.4</w:t>
      </w:r>
      <w:r w:rsidR="00DA00F0">
        <w:rPr>
          <w:sz w:val="28"/>
          <w:szCs w:val="28"/>
        </w:rPr>
        <w:tab/>
        <w:t>Delete</w:t>
      </w:r>
      <w:r w:rsidR="0068739A">
        <w:rPr>
          <w:sz w:val="28"/>
          <w:szCs w:val="28"/>
        </w:rPr>
        <w:t xml:space="preserve"> Barang</w:t>
      </w:r>
    </w:p>
    <w:p w:rsidR="00DA00F0" w:rsidRDefault="00DA00F0" w:rsidP="00DA00F0">
      <w:pPr>
        <w:pStyle w:val="STTSSegmenProgram"/>
        <w:spacing w:line="360" w:lineRule="auto"/>
        <w:ind w:firstLine="720"/>
        <w:rPr>
          <w:b w:val="0"/>
          <w:szCs w:val="24"/>
        </w:rPr>
      </w:pPr>
      <w:r>
        <w:rPr>
          <w:b w:val="0"/>
          <w:szCs w:val="24"/>
        </w:rPr>
        <w:t xml:space="preserve">Pada bagian ini akan dijelaskan mengenai delete data atau menghapus data. Proses delete ini merupakan salah satu fungsi yang berperan besar dalam Sistem </w:t>
      </w:r>
      <w:r w:rsidR="002522FC">
        <w:rPr>
          <w:b w:val="0"/>
          <w:szCs w:val="24"/>
          <w:lang w:val="id-ID"/>
        </w:rPr>
        <w:t>Online Shop</w:t>
      </w:r>
      <w:r>
        <w:rPr>
          <w:b w:val="0"/>
          <w:szCs w:val="24"/>
        </w:rPr>
        <w:t xml:space="preserve"> ini. Proses delete pada Sistem </w:t>
      </w:r>
      <w:r w:rsidR="002522FC">
        <w:rPr>
          <w:b w:val="0"/>
          <w:szCs w:val="24"/>
          <w:lang w:val="id-ID"/>
        </w:rPr>
        <w:t>Online Shop</w:t>
      </w:r>
      <w:r w:rsidR="002522FC">
        <w:rPr>
          <w:b w:val="0"/>
          <w:szCs w:val="24"/>
        </w:rPr>
        <w:t xml:space="preserve"> terletak pada </w:t>
      </w:r>
      <w:r>
        <w:rPr>
          <w:b w:val="0"/>
          <w:szCs w:val="24"/>
        </w:rPr>
        <w:t xml:space="preserve">halaman </w:t>
      </w:r>
      <w:r w:rsidR="002522FC">
        <w:rPr>
          <w:b w:val="0"/>
          <w:szCs w:val="24"/>
          <w:lang w:val="id-ID"/>
        </w:rPr>
        <w:t>master barang</w:t>
      </w:r>
      <w:r>
        <w:rPr>
          <w:b w:val="0"/>
          <w:szCs w:val="24"/>
        </w:rPr>
        <w:t xml:space="preserve">. Sebagai contoh akan ditunjukkan proses delete </w:t>
      </w:r>
      <w:r w:rsidR="002522FC">
        <w:rPr>
          <w:b w:val="0"/>
          <w:szCs w:val="24"/>
          <w:lang w:val="id-ID"/>
        </w:rPr>
        <w:t xml:space="preserve">barang </w:t>
      </w:r>
      <w:r w:rsidR="002522FC">
        <w:rPr>
          <w:b w:val="0"/>
          <w:szCs w:val="24"/>
        </w:rPr>
        <w:t>pada segmen program 4</w:t>
      </w:r>
      <w:r w:rsidR="00287F56">
        <w:rPr>
          <w:b w:val="0"/>
          <w:szCs w:val="24"/>
        </w:rPr>
        <w:t>.4</w:t>
      </w:r>
      <w:r>
        <w:rPr>
          <w:b w:val="0"/>
          <w:szCs w:val="24"/>
        </w:rPr>
        <w:t xml:space="preserve"> dibawah ini.</w:t>
      </w:r>
    </w:p>
    <w:p w:rsidR="00C26913" w:rsidRDefault="00C26913" w:rsidP="00DA00F0">
      <w:pPr>
        <w:pStyle w:val="STTSSegmenProgram"/>
        <w:spacing w:line="360" w:lineRule="auto"/>
        <w:ind w:firstLine="720"/>
        <w:rPr>
          <w:b w:val="0"/>
          <w:szCs w:val="24"/>
        </w:rPr>
      </w:pPr>
    </w:p>
    <w:p w:rsidR="00DA00F0" w:rsidRPr="002522FC" w:rsidRDefault="002522FC" w:rsidP="00DA00F0">
      <w:pPr>
        <w:pStyle w:val="STTSSegmenProgram"/>
        <w:rPr>
          <w:szCs w:val="24"/>
          <w:lang w:val="id-ID"/>
        </w:rPr>
      </w:pPr>
      <w:r>
        <w:rPr>
          <w:szCs w:val="24"/>
        </w:rPr>
        <w:t>Segmen Program 4</w:t>
      </w:r>
      <w:r w:rsidR="00287F56">
        <w:rPr>
          <w:szCs w:val="24"/>
        </w:rPr>
        <w:t>.4</w:t>
      </w:r>
      <w:r w:rsidR="00DA00F0">
        <w:rPr>
          <w:szCs w:val="24"/>
        </w:rPr>
        <w:t xml:space="preserve"> Delete </w:t>
      </w:r>
      <w:r>
        <w:rPr>
          <w:szCs w:val="24"/>
          <w:lang w:val="id-ID"/>
        </w:rPr>
        <w:t>Barang</w:t>
      </w:r>
    </w:p>
    <w:p w:rsidR="00DA00F0" w:rsidRPr="00A731B6" w:rsidRDefault="00B80CF2" w:rsidP="00287F56">
      <w:pPr>
        <w:pStyle w:val="STTSSegmenProgramContent"/>
        <w:numPr>
          <w:ilvl w:val="0"/>
          <w:numId w:val="8"/>
        </w:numPr>
        <w:ind w:left="0" w:firstLine="0"/>
        <w:rPr>
          <w:rFonts w:cs="Courier New"/>
        </w:rPr>
      </w:pPr>
      <w:r w:rsidRPr="00A731B6">
        <w:rPr>
          <w:rFonts w:cs="Courier New"/>
        </w:rPr>
        <w:t>public function getdelete()</w:t>
      </w:r>
    </w:p>
    <w:p w:rsidR="00B80CF2" w:rsidRPr="00A731B6" w:rsidRDefault="00B80CF2" w:rsidP="00287C91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A731B6">
        <w:rPr>
          <w:rFonts w:cs="Courier New"/>
        </w:rPr>
        <w:t>{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A731B6">
        <w:rPr>
          <w:rFonts w:cs="Courier New"/>
          <w:lang w:val="id-ID"/>
        </w:rPr>
        <w:t xml:space="preserve">                </w:t>
      </w:r>
      <w:r w:rsidRPr="00A731B6">
        <w:rPr>
          <w:rFonts w:cs="Courier New"/>
        </w:rPr>
        <w:t>$id = $this-&gt;input-&gt;post("id");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A731B6">
        <w:rPr>
          <w:rFonts w:cs="Courier New"/>
        </w:rPr>
        <w:tab/>
        <w:t xml:space="preserve">  $this-&gt;session-&gt;set_userdata("id",$id);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A731B6">
        <w:rPr>
          <w:rFonts w:cs="Courier New"/>
        </w:rPr>
        <w:tab/>
        <w:t xml:space="preserve">  redirect('Admin/deletebarang');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A731B6">
        <w:rPr>
          <w:rFonts w:cs="Courier New"/>
        </w:rPr>
        <w:t>}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>public function deletebarang() {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ab/>
        <w:t xml:space="preserve">  $id = $this-&gt;session-&gt;userdata("id");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ab/>
        <w:t xml:space="preserve">  $this-&gt;Model-&gt;deletebarang($id);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ab/>
        <w:t xml:space="preserve">  $this-&gt;session-&gt;unset_userdata('id');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ab/>
        <w:t xml:space="preserve">  redirect('Admin/barang');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>}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 xml:space="preserve">public function deletebarang($id) 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>{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ab/>
        <w:t>$this-&gt;db-&gt;where('barang_id',$id);</w:t>
      </w:r>
    </w:p>
    <w:p w:rsidR="00B80CF2" w:rsidRPr="00A731B6" w:rsidRDefault="00B80CF2" w:rsidP="00B80CF2">
      <w:pPr>
        <w:pStyle w:val="STTSSegmenProgramContent"/>
        <w:numPr>
          <w:ilvl w:val="0"/>
          <w:numId w:val="3"/>
        </w:numPr>
        <w:ind w:left="0" w:hanging="11"/>
        <w:rPr>
          <w:rFonts w:cs="Courier New"/>
        </w:rPr>
      </w:pPr>
      <w:r w:rsidRPr="00A731B6">
        <w:rPr>
          <w:rFonts w:cs="Courier New"/>
        </w:rPr>
        <w:tab/>
        <w:t>$this-&gt;db-&gt;delete('barang');</w:t>
      </w:r>
    </w:p>
    <w:p w:rsidR="00A731B6" w:rsidRDefault="00B80CF2" w:rsidP="00A731B6">
      <w:pPr>
        <w:pStyle w:val="STTSSegmenProgramContent"/>
        <w:numPr>
          <w:ilvl w:val="0"/>
          <w:numId w:val="3"/>
        </w:numPr>
        <w:spacing w:line="360" w:lineRule="auto"/>
        <w:ind w:left="0" w:hanging="11"/>
        <w:rPr>
          <w:rFonts w:cs="Courier New"/>
          <w:szCs w:val="20"/>
        </w:rPr>
      </w:pPr>
      <w:r w:rsidRPr="00A731B6">
        <w:rPr>
          <w:rFonts w:cs="Courier New"/>
        </w:rPr>
        <w:t>}</w:t>
      </w:r>
    </w:p>
    <w:p w:rsidR="00A731B6" w:rsidRPr="00A731B6" w:rsidRDefault="00A731B6" w:rsidP="00456CD6">
      <w:pPr>
        <w:pStyle w:val="STTSSegmenProgramContent"/>
        <w:numPr>
          <w:ilvl w:val="0"/>
          <w:numId w:val="0"/>
        </w:numPr>
        <w:spacing w:line="360" w:lineRule="auto"/>
        <w:ind w:left="2062" w:hanging="360"/>
        <w:rPr>
          <w:rFonts w:cs="Courier New"/>
          <w:szCs w:val="20"/>
        </w:rPr>
      </w:pPr>
    </w:p>
    <w:p w:rsidR="00C03B70" w:rsidRDefault="00DA00F0" w:rsidP="00DA00F0">
      <w:pPr>
        <w:pStyle w:val="STTSSegmenProgramContent"/>
        <w:numPr>
          <w:ilvl w:val="0"/>
          <w:numId w:val="0"/>
        </w:num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Baris pertama sampai baris keenam digunakan untuk me</w:t>
      </w:r>
      <w:r w:rsidR="00C26913">
        <w:rPr>
          <w:rFonts w:ascii="Times New Roman" w:hAnsi="Times New Roman"/>
          <w:sz w:val="24"/>
          <w:szCs w:val="24"/>
        </w:rPr>
        <w:t>nyimpan</w:t>
      </w:r>
      <w:r>
        <w:rPr>
          <w:rFonts w:ascii="Times New Roman" w:hAnsi="Times New Roman"/>
          <w:sz w:val="24"/>
          <w:szCs w:val="24"/>
        </w:rPr>
        <w:t xml:space="preserve"> </w:t>
      </w:r>
      <w:r w:rsidR="0040236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d</w:t>
      </w:r>
      <w:r w:rsidR="00402364">
        <w:rPr>
          <w:rFonts w:ascii="Times New Roman" w:hAnsi="Times New Roman"/>
          <w:sz w:val="24"/>
          <w:szCs w:val="24"/>
        </w:rPr>
        <w:t xml:space="preserve"> </w:t>
      </w:r>
      <w:r w:rsidR="00900FFD">
        <w:rPr>
          <w:rFonts w:ascii="Times New Roman" w:hAnsi="Times New Roman"/>
          <w:sz w:val="24"/>
          <w:szCs w:val="24"/>
          <w:lang w:val="id-ID"/>
        </w:rPr>
        <w:t>barang</w:t>
      </w:r>
      <w:r w:rsidR="00402364">
        <w:rPr>
          <w:rFonts w:ascii="Times New Roman" w:hAnsi="Times New Roman"/>
          <w:sz w:val="24"/>
          <w:szCs w:val="24"/>
        </w:rPr>
        <w:t xml:space="preserve"> yang akan dihapus</w:t>
      </w:r>
      <w:r w:rsidR="00C26913">
        <w:rPr>
          <w:rFonts w:ascii="Times New Roman" w:hAnsi="Times New Roman"/>
          <w:sz w:val="24"/>
          <w:szCs w:val="24"/>
        </w:rPr>
        <w:t xml:space="preserve"> oleh user</w:t>
      </w:r>
      <w:r>
        <w:rPr>
          <w:rFonts w:ascii="Times New Roman" w:hAnsi="Times New Roman"/>
          <w:sz w:val="24"/>
          <w:szCs w:val="24"/>
        </w:rPr>
        <w:t>. Baris k</w:t>
      </w:r>
      <w:r w:rsidR="00402364">
        <w:rPr>
          <w:rFonts w:ascii="Times New Roman" w:hAnsi="Times New Roman"/>
          <w:sz w:val="24"/>
          <w:szCs w:val="24"/>
        </w:rPr>
        <w:t>e</w:t>
      </w:r>
      <w:r w:rsidR="00900FFD">
        <w:rPr>
          <w:rFonts w:ascii="Times New Roman" w:hAnsi="Times New Roman"/>
          <w:sz w:val="24"/>
          <w:szCs w:val="24"/>
        </w:rPr>
        <w:t>-8</w:t>
      </w:r>
      <w:r w:rsidR="00402364">
        <w:rPr>
          <w:rFonts w:ascii="Times New Roman" w:hAnsi="Times New Roman"/>
          <w:sz w:val="24"/>
          <w:szCs w:val="24"/>
        </w:rPr>
        <w:t xml:space="preserve"> digunakan untuk menampung id </w:t>
      </w:r>
      <w:r w:rsidR="00900FFD">
        <w:rPr>
          <w:rFonts w:ascii="Times New Roman" w:hAnsi="Times New Roman"/>
          <w:sz w:val="24"/>
          <w:szCs w:val="24"/>
          <w:lang w:val="id-ID"/>
        </w:rPr>
        <w:t xml:space="preserve">barang </w:t>
      </w:r>
      <w:r w:rsidR="00402364">
        <w:rPr>
          <w:rFonts w:ascii="Times New Roman" w:hAnsi="Times New Roman"/>
          <w:sz w:val="24"/>
          <w:szCs w:val="24"/>
        </w:rPr>
        <w:t>yang di</w:t>
      </w:r>
      <w:r w:rsidR="00C26913">
        <w:rPr>
          <w:rFonts w:ascii="Times New Roman" w:hAnsi="Times New Roman"/>
          <w:sz w:val="24"/>
          <w:szCs w:val="24"/>
        </w:rPr>
        <w:t>simpan sebelumnya</w:t>
      </w:r>
      <w:r w:rsidR="00402364">
        <w:rPr>
          <w:rFonts w:ascii="Times New Roman" w:hAnsi="Times New Roman"/>
          <w:sz w:val="24"/>
          <w:szCs w:val="24"/>
        </w:rPr>
        <w:t xml:space="preserve"> tadi</w:t>
      </w:r>
      <w:r>
        <w:rPr>
          <w:rFonts w:ascii="Times New Roman" w:hAnsi="Times New Roman"/>
          <w:sz w:val="24"/>
          <w:szCs w:val="24"/>
        </w:rPr>
        <w:t>.</w:t>
      </w:r>
      <w:r w:rsidR="00402364">
        <w:rPr>
          <w:rFonts w:ascii="Times New Roman" w:hAnsi="Times New Roman"/>
          <w:sz w:val="24"/>
          <w:szCs w:val="24"/>
        </w:rPr>
        <w:t xml:space="preserve"> Baris ke</w:t>
      </w:r>
      <w:r w:rsidR="00900FFD">
        <w:rPr>
          <w:rFonts w:ascii="Times New Roman" w:hAnsi="Times New Roman"/>
          <w:sz w:val="24"/>
          <w:szCs w:val="24"/>
        </w:rPr>
        <w:t>-15</w:t>
      </w:r>
      <w:r w:rsidR="00402364">
        <w:rPr>
          <w:rFonts w:ascii="Times New Roman" w:hAnsi="Times New Roman"/>
          <w:sz w:val="24"/>
          <w:szCs w:val="24"/>
        </w:rPr>
        <w:t xml:space="preserve"> </w:t>
      </w:r>
      <w:r w:rsidR="00900FFD">
        <w:rPr>
          <w:rFonts w:ascii="Times New Roman" w:hAnsi="Times New Roman"/>
          <w:sz w:val="24"/>
          <w:szCs w:val="24"/>
          <w:lang w:val="id-ID"/>
        </w:rPr>
        <w:t>dan</w:t>
      </w:r>
      <w:r w:rsidR="00402364">
        <w:rPr>
          <w:rFonts w:ascii="Times New Roman" w:hAnsi="Times New Roman"/>
          <w:sz w:val="24"/>
          <w:szCs w:val="24"/>
        </w:rPr>
        <w:t xml:space="preserve"> ke</w:t>
      </w:r>
      <w:r w:rsidR="00900FFD">
        <w:rPr>
          <w:rFonts w:ascii="Times New Roman" w:hAnsi="Times New Roman"/>
          <w:sz w:val="24"/>
          <w:szCs w:val="24"/>
        </w:rPr>
        <w:t>-16</w:t>
      </w:r>
      <w:r w:rsidR="00402364">
        <w:rPr>
          <w:rFonts w:ascii="Times New Roman" w:hAnsi="Times New Roman"/>
          <w:sz w:val="24"/>
          <w:szCs w:val="24"/>
        </w:rPr>
        <w:t xml:space="preserve"> digunakan untuk </w:t>
      </w:r>
      <w:r w:rsidR="00402364">
        <w:rPr>
          <w:rFonts w:ascii="Times New Roman" w:hAnsi="Times New Roman"/>
          <w:sz w:val="24"/>
          <w:szCs w:val="24"/>
        </w:rPr>
        <w:lastRenderedPageBreak/>
        <w:t xml:space="preserve">menghapus data </w:t>
      </w:r>
      <w:r w:rsidR="00900FFD">
        <w:rPr>
          <w:rFonts w:ascii="Times New Roman" w:hAnsi="Times New Roman"/>
          <w:sz w:val="24"/>
          <w:szCs w:val="24"/>
          <w:lang w:val="id-ID"/>
        </w:rPr>
        <w:t>barang</w:t>
      </w:r>
      <w:r w:rsidR="00C26913">
        <w:rPr>
          <w:rFonts w:ascii="Times New Roman" w:hAnsi="Times New Roman"/>
          <w:sz w:val="24"/>
          <w:szCs w:val="24"/>
        </w:rPr>
        <w:t xml:space="preserve"> </w:t>
      </w:r>
      <w:r w:rsidR="00E0199F">
        <w:rPr>
          <w:rFonts w:ascii="Times New Roman" w:hAnsi="Times New Roman"/>
          <w:sz w:val="24"/>
          <w:szCs w:val="24"/>
          <w:lang w:val="id-ID"/>
        </w:rPr>
        <w:t xml:space="preserve">sesuai dengan yang memiliki id barang sesuai dari id yang ditampung </w:t>
      </w:r>
      <w:r w:rsidR="00C26913">
        <w:rPr>
          <w:rFonts w:ascii="Times New Roman" w:hAnsi="Times New Roman"/>
          <w:sz w:val="24"/>
          <w:szCs w:val="24"/>
        </w:rPr>
        <w:t>dari database</w:t>
      </w:r>
      <w:r w:rsidR="00402364">
        <w:rPr>
          <w:rFonts w:ascii="Times New Roman" w:hAnsi="Times New Roman"/>
          <w:sz w:val="24"/>
          <w:szCs w:val="24"/>
        </w:rPr>
        <w:t xml:space="preserve">. </w:t>
      </w:r>
      <w:r w:rsidR="00900FFD">
        <w:rPr>
          <w:rFonts w:ascii="Times New Roman" w:hAnsi="Times New Roman"/>
          <w:sz w:val="24"/>
          <w:szCs w:val="24"/>
          <w:lang w:val="id-ID"/>
        </w:rPr>
        <w:t>J</w:t>
      </w:r>
      <w:r w:rsidR="00402364">
        <w:rPr>
          <w:rFonts w:ascii="Times New Roman" w:hAnsi="Times New Roman"/>
          <w:sz w:val="24"/>
          <w:szCs w:val="24"/>
        </w:rPr>
        <w:t xml:space="preserve">ika berhasil user akan dikembalikan ke halaman </w:t>
      </w:r>
      <w:r w:rsidR="00900FFD">
        <w:rPr>
          <w:rFonts w:ascii="Times New Roman" w:hAnsi="Times New Roman"/>
          <w:sz w:val="24"/>
          <w:szCs w:val="24"/>
          <w:lang w:val="id-ID"/>
        </w:rPr>
        <w:t>barang</w:t>
      </w:r>
      <w:r w:rsidR="00402364">
        <w:rPr>
          <w:rFonts w:ascii="Times New Roman" w:hAnsi="Times New Roman"/>
          <w:sz w:val="24"/>
          <w:szCs w:val="24"/>
        </w:rPr>
        <w:t>.</w:t>
      </w:r>
    </w:p>
    <w:p w:rsidR="00C03B70" w:rsidRDefault="00C03B70" w:rsidP="00DA00F0">
      <w:pPr>
        <w:pStyle w:val="STTSSegmenProgramContent"/>
        <w:numPr>
          <w:ilvl w:val="0"/>
          <w:numId w:val="0"/>
        </w:num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35627D" w:rsidRDefault="0035627D" w:rsidP="00C03B70">
      <w:pPr>
        <w:pStyle w:val="STTSSegmenProgram"/>
        <w:spacing w:line="360" w:lineRule="auto"/>
        <w:rPr>
          <w:sz w:val="28"/>
          <w:szCs w:val="28"/>
        </w:rPr>
      </w:pPr>
    </w:p>
    <w:p w:rsidR="00C03B70" w:rsidRDefault="00507797" w:rsidP="00C03B70">
      <w:pPr>
        <w:pStyle w:val="STTSSegmenProgram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424DF7">
        <w:rPr>
          <w:sz w:val="28"/>
          <w:szCs w:val="28"/>
        </w:rPr>
        <w:t>.5</w:t>
      </w:r>
      <w:r w:rsidR="00C03B70">
        <w:rPr>
          <w:sz w:val="28"/>
          <w:szCs w:val="28"/>
        </w:rPr>
        <w:tab/>
        <w:t>Search</w:t>
      </w:r>
      <w:r w:rsidR="00722A96">
        <w:rPr>
          <w:sz w:val="28"/>
          <w:szCs w:val="28"/>
        </w:rPr>
        <w:t xml:space="preserve"> Barang</w:t>
      </w:r>
    </w:p>
    <w:p w:rsidR="00C03B70" w:rsidRDefault="00C03B70" w:rsidP="00C03B70">
      <w:pPr>
        <w:pStyle w:val="STTSSegmenProgram"/>
        <w:spacing w:line="360" w:lineRule="auto"/>
        <w:ind w:firstLine="720"/>
        <w:rPr>
          <w:b w:val="0"/>
          <w:szCs w:val="24"/>
        </w:rPr>
      </w:pPr>
      <w:r>
        <w:rPr>
          <w:b w:val="0"/>
          <w:szCs w:val="24"/>
        </w:rPr>
        <w:t xml:space="preserve">Pada bagian ini akan dijelaskan mengenai search data atau mencari data </w:t>
      </w:r>
      <w:r w:rsidR="00DA7327">
        <w:rPr>
          <w:b w:val="0"/>
          <w:szCs w:val="24"/>
          <w:lang w:val="id-ID"/>
        </w:rPr>
        <w:t>barang</w:t>
      </w:r>
      <w:r w:rsidR="005607FE">
        <w:rPr>
          <w:b w:val="0"/>
          <w:szCs w:val="24"/>
        </w:rPr>
        <w:t>. Proses search ini</w:t>
      </w:r>
      <w:r>
        <w:rPr>
          <w:b w:val="0"/>
          <w:szCs w:val="24"/>
        </w:rPr>
        <w:t xml:space="preserve"> terdapat pada halaman </w:t>
      </w:r>
      <w:r w:rsidR="005607FE">
        <w:rPr>
          <w:b w:val="0"/>
          <w:szCs w:val="24"/>
          <w:lang w:val="id-ID"/>
        </w:rPr>
        <w:t>master barang</w:t>
      </w:r>
      <w:r>
        <w:rPr>
          <w:b w:val="0"/>
          <w:szCs w:val="24"/>
        </w:rPr>
        <w:t>. Proses search</w:t>
      </w:r>
      <w:r w:rsidR="00006959">
        <w:rPr>
          <w:b w:val="0"/>
          <w:szCs w:val="24"/>
        </w:rPr>
        <w:t xml:space="preserve"> </w:t>
      </w:r>
      <w:r w:rsidR="005607FE">
        <w:rPr>
          <w:b w:val="0"/>
          <w:szCs w:val="24"/>
          <w:lang w:val="id-ID"/>
        </w:rPr>
        <w:t>dilakukan dengan menginputkan nama barang yang hendak dicari</w:t>
      </w:r>
      <w:r w:rsidR="00006959">
        <w:rPr>
          <w:b w:val="0"/>
          <w:szCs w:val="24"/>
        </w:rPr>
        <w:t>.</w:t>
      </w:r>
      <w:r>
        <w:rPr>
          <w:b w:val="0"/>
          <w:szCs w:val="24"/>
        </w:rPr>
        <w:t xml:space="preserve"> </w:t>
      </w:r>
      <w:r w:rsidR="00006959">
        <w:rPr>
          <w:b w:val="0"/>
          <w:szCs w:val="24"/>
        </w:rPr>
        <w:t xml:space="preserve">Sebagai contoh akan ditunjukkan </w:t>
      </w:r>
      <w:r>
        <w:rPr>
          <w:b w:val="0"/>
          <w:szCs w:val="24"/>
        </w:rPr>
        <w:t>search</w:t>
      </w:r>
      <w:r w:rsidR="00006959">
        <w:rPr>
          <w:b w:val="0"/>
          <w:szCs w:val="24"/>
        </w:rPr>
        <w:t xml:space="preserve"> data </w:t>
      </w:r>
      <w:r w:rsidR="005607FE">
        <w:rPr>
          <w:b w:val="0"/>
          <w:szCs w:val="24"/>
          <w:lang w:val="id-ID"/>
        </w:rPr>
        <w:t>barang</w:t>
      </w:r>
      <w:r w:rsidR="00006959">
        <w:rPr>
          <w:b w:val="0"/>
          <w:szCs w:val="24"/>
        </w:rPr>
        <w:t xml:space="preserve"> menggunakan alamat</w:t>
      </w:r>
      <w:r w:rsidR="005607FE">
        <w:rPr>
          <w:b w:val="0"/>
          <w:szCs w:val="24"/>
        </w:rPr>
        <w:t xml:space="preserve"> pada segmen program 4</w:t>
      </w:r>
      <w:r w:rsidR="00424DF7">
        <w:rPr>
          <w:b w:val="0"/>
          <w:szCs w:val="24"/>
        </w:rPr>
        <w:t>.5</w:t>
      </w:r>
      <w:r>
        <w:rPr>
          <w:b w:val="0"/>
          <w:szCs w:val="24"/>
        </w:rPr>
        <w:t xml:space="preserve"> dibawah ini.</w:t>
      </w:r>
    </w:p>
    <w:p w:rsidR="00C03B70" w:rsidRPr="005607FE" w:rsidRDefault="005607FE" w:rsidP="00C03B70">
      <w:pPr>
        <w:pStyle w:val="STTSSegmenProgram"/>
        <w:rPr>
          <w:szCs w:val="24"/>
          <w:lang w:val="id-ID"/>
        </w:rPr>
      </w:pPr>
      <w:r>
        <w:rPr>
          <w:szCs w:val="24"/>
        </w:rPr>
        <w:t>Segmen Program 4</w:t>
      </w:r>
      <w:r w:rsidR="00424DF7">
        <w:rPr>
          <w:szCs w:val="24"/>
        </w:rPr>
        <w:t>.5</w:t>
      </w:r>
      <w:r w:rsidR="00C03B70">
        <w:rPr>
          <w:szCs w:val="24"/>
        </w:rPr>
        <w:t xml:space="preserve"> Search</w:t>
      </w:r>
      <w:r>
        <w:rPr>
          <w:szCs w:val="24"/>
        </w:rPr>
        <w:t xml:space="preserve"> Barang</w:t>
      </w:r>
      <w:r w:rsidR="00006959">
        <w:rPr>
          <w:szCs w:val="24"/>
        </w:rPr>
        <w:t xml:space="preserve"> Dengan </w:t>
      </w:r>
      <w:r>
        <w:rPr>
          <w:szCs w:val="24"/>
          <w:lang w:val="id-ID"/>
        </w:rPr>
        <w:t>Nama Barang</w:t>
      </w:r>
    </w:p>
    <w:p w:rsidR="005607FE" w:rsidRPr="00503DC5" w:rsidRDefault="005607FE" w:rsidP="005607FE">
      <w:pPr>
        <w:pStyle w:val="STTSSegmenProgramContent"/>
        <w:numPr>
          <w:ilvl w:val="0"/>
          <w:numId w:val="10"/>
        </w:numPr>
        <w:ind w:left="426" w:hanging="426"/>
        <w:jc w:val="left"/>
        <w:rPr>
          <w:rFonts w:cs="Courier New"/>
        </w:rPr>
      </w:pPr>
      <w:r>
        <w:rPr>
          <w:rFonts w:ascii="Times New Roman" w:hAnsi="Times New Roman"/>
          <w:lang w:val="id-ID"/>
        </w:rPr>
        <w:t xml:space="preserve">    </w:t>
      </w:r>
      <w:r w:rsidRPr="00503DC5">
        <w:rPr>
          <w:rFonts w:cs="Courier New"/>
        </w:rPr>
        <w:t>public function search()</w:t>
      </w:r>
    </w:p>
    <w:p w:rsidR="00DA7327" w:rsidRPr="00503DC5" w:rsidRDefault="005607FE" w:rsidP="005607FE">
      <w:pPr>
        <w:pStyle w:val="STTSSegmenProgramContent"/>
        <w:numPr>
          <w:ilvl w:val="0"/>
          <w:numId w:val="10"/>
        </w:numPr>
        <w:ind w:left="426" w:hanging="426"/>
        <w:jc w:val="left"/>
        <w:rPr>
          <w:rFonts w:cs="Courier New"/>
        </w:rPr>
      </w:pPr>
      <w:r w:rsidRPr="00503DC5">
        <w:rPr>
          <w:rFonts w:cs="Courier New"/>
          <w:szCs w:val="20"/>
          <w:lang w:val="id-ID"/>
        </w:rPr>
        <w:t xml:space="preserve"> </w:t>
      </w:r>
      <w:r w:rsidRPr="00503DC5">
        <w:rPr>
          <w:rFonts w:cs="Courier New"/>
        </w:rPr>
        <w:t xml:space="preserve"> </w:t>
      </w:r>
      <w:r w:rsidR="00DA7327" w:rsidRPr="00503DC5">
        <w:rPr>
          <w:rFonts w:cs="Courier New"/>
        </w:rPr>
        <w:t>{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$index = $this-&gt;input-&gt;post('jumlah');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$this-&gt;session-&gt;set_userdata('jumlah',$index);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$keyword = $this-&gt;input-&gt;post('keyword');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$this-&gt;session-&gt;set_userdata('cari',$keyword);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redirect('Admin/hasilsearch');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>}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>public function hasilsearch()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>{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$cari = $this-&gt;session-&gt;userdata('cari');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if($this-&gt;session-&gt;userdata('jumlah') == false){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</w:r>
      <w:r w:rsidRPr="00503DC5">
        <w:rPr>
          <w:rFonts w:cs="Courier New"/>
        </w:rPr>
        <w:tab/>
        <w:t>$jumlah = 5;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}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else{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</w:r>
      <w:r w:rsidRPr="00503DC5">
        <w:rPr>
          <w:rFonts w:cs="Courier New"/>
        </w:rPr>
        <w:tab/>
        <w:t>$jumlah = $this-&gt;session-&gt;userdata('jumlah');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}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$config = array();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 xml:space="preserve">               $config['base_url'] = base_url()."index.php/Admin/hasilsearch";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 xml:space="preserve">       </w:t>
      </w:r>
      <w:r w:rsidRPr="00503DC5">
        <w:rPr>
          <w:rFonts w:cs="Courier New"/>
          <w:lang w:val="id-ID"/>
        </w:rPr>
        <w:t xml:space="preserve">       </w:t>
      </w:r>
      <w:r w:rsidRPr="00503DC5">
        <w:rPr>
          <w:rFonts w:cs="Courier New"/>
        </w:rPr>
        <w:t xml:space="preserve"> $config['total_rows'] = $this-&gt;Model-&gt;jumlahsearch($cari);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 xml:space="preserve">       </w:t>
      </w:r>
      <w:r w:rsidRPr="00503DC5">
        <w:rPr>
          <w:rFonts w:cs="Courier New"/>
          <w:lang w:val="id-ID"/>
        </w:rPr>
        <w:t xml:space="preserve">       </w:t>
      </w:r>
      <w:r w:rsidRPr="00503DC5">
        <w:rPr>
          <w:rFonts w:cs="Courier New"/>
        </w:rPr>
        <w:t xml:space="preserve"> $config['per_page'] = $jumlah;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 xml:space="preserve">       </w:t>
      </w:r>
      <w:r w:rsidRPr="00503DC5">
        <w:rPr>
          <w:rFonts w:cs="Courier New"/>
          <w:lang w:val="id-ID"/>
        </w:rPr>
        <w:t xml:space="preserve">        </w:t>
      </w:r>
      <w:r w:rsidRPr="00503DC5">
        <w:rPr>
          <w:rFonts w:cs="Courier New"/>
        </w:rPr>
        <w:t>$config['uri_segment'] = 3;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$config['first_link'] = '&lt;|';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$config['last_link'] = '|&gt;';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$config['next_link'] = '&gt;';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$config['prev_link'] = '&lt;';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$config['num_links'] = 1;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 xml:space="preserve">        </w:t>
      </w:r>
      <w:r w:rsidRPr="00503DC5">
        <w:rPr>
          <w:rFonts w:cs="Courier New"/>
          <w:lang w:val="id-ID"/>
        </w:rPr>
        <w:t xml:space="preserve">      </w:t>
      </w:r>
      <w:r w:rsidRPr="00503DC5">
        <w:rPr>
          <w:rFonts w:cs="Courier New"/>
        </w:rPr>
        <w:t>$this-&gt;pagination-&gt;initialize($config);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 xml:space="preserve">        </w:t>
      </w:r>
      <w:r w:rsidRPr="00503DC5">
        <w:rPr>
          <w:rFonts w:cs="Courier New"/>
          <w:lang w:val="id-ID"/>
        </w:rPr>
        <w:t xml:space="preserve">      </w:t>
      </w:r>
      <w:r w:rsidRPr="00503DC5">
        <w:rPr>
          <w:rFonts w:cs="Courier New"/>
        </w:rPr>
        <w:t>if($this-&gt;uri-&gt;segment(3) &gt; 1){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  <w:lang w:val="id-ID"/>
        </w:rPr>
        <w:t xml:space="preserve">                              $data[‘data’] = $this-&gt;Model-&gt;search($cari,$config[‘per_page’],$this-  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  <w:lang w:val="id-ID"/>
        </w:rPr>
        <w:t xml:space="preserve">                              &gt;uri-&gt;segment(3));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  <w:lang w:val="id-ID"/>
        </w:rPr>
        <w:lastRenderedPageBreak/>
        <w:t xml:space="preserve">              }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else if($this-&gt;uri-&gt;segment(3) &lt; 1){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  <w:lang w:val="id-ID"/>
        </w:rPr>
        <w:t xml:space="preserve">                               $data[‘data’] = $this-&gt;Model-&gt;search($cari,$config[‘per_page’],0);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}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$data['barang'] = $this-&gt;Model-&gt;selectbarang();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 xml:space="preserve">        </w:t>
      </w:r>
      <w:r w:rsidRPr="00503DC5">
        <w:rPr>
          <w:rFonts w:cs="Courier New"/>
          <w:lang w:val="id-ID"/>
        </w:rPr>
        <w:t xml:space="preserve">      </w:t>
      </w:r>
      <w:r w:rsidRPr="00503DC5">
        <w:rPr>
          <w:rFonts w:cs="Courier New"/>
        </w:rPr>
        <w:t>$data['links'] = $this-&gt;pagination-&gt;create_links();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$data['halaman'] = $this-&gt;pagination-&gt;cur_page;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ab/>
        <w:t>$this-&gt;session-&gt;set_userdata('def',$jumlah);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 xml:space="preserve">        </w:t>
      </w:r>
      <w:r w:rsidRPr="00503DC5">
        <w:rPr>
          <w:rFonts w:cs="Courier New"/>
          <w:lang w:val="id-ID"/>
        </w:rPr>
        <w:t xml:space="preserve">      </w:t>
      </w:r>
      <w:r w:rsidRPr="00503DC5">
        <w:rPr>
          <w:rFonts w:cs="Courier New"/>
        </w:rPr>
        <w:t>$this-&gt;load-&gt;view('masterbarang',$data);</w:t>
      </w:r>
    </w:p>
    <w:p w:rsidR="00DA7327" w:rsidRPr="00503DC5" w:rsidRDefault="00DA7327" w:rsidP="00DA7327">
      <w:pPr>
        <w:pStyle w:val="STTSSegmenProgramContent"/>
        <w:numPr>
          <w:ilvl w:val="0"/>
          <w:numId w:val="3"/>
        </w:numPr>
        <w:ind w:left="0" w:firstLine="0"/>
        <w:rPr>
          <w:rFonts w:cs="Courier New"/>
        </w:rPr>
      </w:pPr>
      <w:r w:rsidRPr="00503DC5">
        <w:rPr>
          <w:rFonts w:cs="Courier New"/>
        </w:rPr>
        <w:t>}</w:t>
      </w:r>
    </w:p>
    <w:p w:rsidR="00A22363" w:rsidRPr="00503DC5" w:rsidRDefault="00A22363" w:rsidP="00A22363">
      <w:pPr>
        <w:pStyle w:val="STTSSegmenProgramContent"/>
        <w:numPr>
          <w:ilvl w:val="0"/>
          <w:numId w:val="0"/>
        </w:numPr>
        <w:ind w:left="426"/>
        <w:jc w:val="left"/>
        <w:rPr>
          <w:rFonts w:cs="Courier New"/>
          <w:szCs w:val="20"/>
        </w:rPr>
      </w:pPr>
    </w:p>
    <w:p w:rsidR="005713DF" w:rsidRPr="00287F56" w:rsidRDefault="00C03B70" w:rsidP="005713DF">
      <w:pPr>
        <w:pStyle w:val="STTSSegmenProgramContent"/>
        <w:numPr>
          <w:ilvl w:val="0"/>
          <w:numId w:val="0"/>
        </w:numPr>
        <w:spacing w:line="36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Baris </w:t>
      </w:r>
      <w:r w:rsidR="00287F56">
        <w:rPr>
          <w:rFonts w:ascii="Times New Roman" w:hAnsi="Times New Roman"/>
          <w:sz w:val="24"/>
          <w:szCs w:val="24"/>
          <w:lang w:val="id-ID"/>
        </w:rPr>
        <w:t xml:space="preserve">ke-3 sampai baris ke-6 </w:t>
      </w:r>
      <w:r w:rsidR="00287C91">
        <w:rPr>
          <w:rFonts w:ascii="Times New Roman" w:hAnsi="Times New Roman"/>
          <w:sz w:val="24"/>
          <w:szCs w:val="24"/>
          <w:lang w:val="id-ID"/>
        </w:rPr>
        <w:t xml:space="preserve">terdapat merupakan bagian program yang </w:t>
      </w:r>
      <w:r w:rsidR="00287F56">
        <w:rPr>
          <w:rFonts w:ascii="Times New Roman" w:hAnsi="Times New Roman"/>
          <w:sz w:val="24"/>
          <w:szCs w:val="24"/>
          <w:lang w:val="id-ID"/>
        </w:rPr>
        <w:t>mengambil input dari user berupa jumlah dan nama barang yang hendak dicari.</w:t>
      </w:r>
      <w:r w:rsidR="00287C91">
        <w:rPr>
          <w:rFonts w:ascii="Times New Roman" w:hAnsi="Times New Roman"/>
          <w:sz w:val="24"/>
          <w:szCs w:val="24"/>
          <w:lang w:val="id-ID"/>
        </w:rPr>
        <w:t xml:space="preserve"> Baris ke-16 samapi baris ke-28 berisikan konfigurasi dari pagination yang hendak ditampilkan. Baris ke-30 dan ke-34 berisikan bagian program yang mencari barang yang hendak dicari oleh user. Baris ke-36 sampai ke-38 merupakan bagian menampung hasil pencarian dan konfigurasi pagination yang hendak ditampilkan. </w:t>
      </w:r>
    </w:p>
    <w:p w:rsidR="002974A8" w:rsidRDefault="002974A8" w:rsidP="002974A8">
      <w:pPr>
        <w:pStyle w:val="STTSSegmenProgramContent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 w:rsidR="002974A8" w:rsidRPr="002974A8" w:rsidRDefault="003E449E" w:rsidP="002974A8">
      <w:pPr>
        <w:pStyle w:val="STTSSegmenProgram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2974A8" w:rsidRPr="002974A8">
        <w:rPr>
          <w:sz w:val="28"/>
          <w:szCs w:val="28"/>
        </w:rPr>
        <w:t>.</w:t>
      </w:r>
      <w:r w:rsidR="00A35A73">
        <w:rPr>
          <w:sz w:val="28"/>
          <w:szCs w:val="28"/>
        </w:rPr>
        <w:t>6</w:t>
      </w:r>
      <w:r w:rsidR="002974A8" w:rsidRPr="002974A8">
        <w:rPr>
          <w:sz w:val="28"/>
          <w:szCs w:val="28"/>
        </w:rPr>
        <w:tab/>
      </w:r>
      <w:r w:rsidR="002974A8">
        <w:rPr>
          <w:sz w:val="28"/>
          <w:szCs w:val="28"/>
        </w:rPr>
        <w:t>Laporan</w:t>
      </w:r>
    </w:p>
    <w:p w:rsidR="00CF15A0" w:rsidRDefault="002974A8" w:rsidP="00732F4C">
      <w:pPr>
        <w:pStyle w:val="STTSSegmenProgramContent"/>
        <w:numPr>
          <w:ilvl w:val="0"/>
          <w:numId w:val="0"/>
        </w:num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2974A8">
        <w:rPr>
          <w:rFonts w:ascii="Times New Roman" w:hAnsi="Times New Roman"/>
          <w:sz w:val="24"/>
          <w:szCs w:val="24"/>
        </w:rPr>
        <w:t xml:space="preserve">Pada bagian ini akan dijelaskan mengenai </w:t>
      </w:r>
      <w:r w:rsidR="003B1347">
        <w:rPr>
          <w:rFonts w:ascii="Times New Roman" w:hAnsi="Times New Roman"/>
          <w:sz w:val="24"/>
          <w:szCs w:val="24"/>
        </w:rPr>
        <w:t xml:space="preserve">proses pembuatan laporan dari data yang ada pada Sistem </w:t>
      </w:r>
      <w:r w:rsidR="003E449E">
        <w:rPr>
          <w:rFonts w:ascii="Times New Roman" w:hAnsi="Times New Roman"/>
          <w:sz w:val="24"/>
          <w:szCs w:val="24"/>
          <w:lang w:val="id-ID"/>
        </w:rPr>
        <w:t>Online shop</w:t>
      </w:r>
      <w:r w:rsidRPr="002974A8">
        <w:rPr>
          <w:rFonts w:ascii="Times New Roman" w:hAnsi="Times New Roman"/>
          <w:sz w:val="24"/>
          <w:szCs w:val="24"/>
        </w:rPr>
        <w:t xml:space="preserve"> </w:t>
      </w:r>
      <w:r w:rsidR="003B1347">
        <w:rPr>
          <w:rFonts w:ascii="Times New Roman" w:hAnsi="Times New Roman"/>
          <w:sz w:val="24"/>
          <w:szCs w:val="24"/>
        </w:rPr>
        <w:t>ini.</w:t>
      </w:r>
      <w:r w:rsidR="00CF15A0">
        <w:rPr>
          <w:rFonts w:ascii="Times New Roman" w:hAnsi="Times New Roman"/>
          <w:sz w:val="24"/>
          <w:szCs w:val="24"/>
        </w:rPr>
        <w:t xml:space="preserve"> Proses pembuatan lapo</w:t>
      </w:r>
      <w:r w:rsidR="003E449E">
        <w:rPr>
          <w:rFonts w:ascii="Times New Roman" w:hAnsi="Times New Roman"/>
          <w:sz w:val="24"/>
          <w:szCs w:val="24"/>
        </w:rPr>
        <w:t xml:space="preserve">ran ini menggunakan library </w:t>
      </w:r>
      <w:r w:rsidR="003E449E">
        <w:rPr>
          <w:rFonts w:ascii="Times New Roman" w:hAnsi="Times New Roman"/>
          <w:sz w:val="24"/>
          <w:szCs w:val="24"/>
          <w:lang w:val="id-ID"/>
        </w:rPr>
        <w:t>Chart.js</w:t>
      </w:r>
      <w:r w:rsidR="00CF15A0">
        <w:rPr>
          <w:rFonts w:ascii="Times New Roman" w:hAnsi="Times New Roman"/>
          <w:sz w:val="24"/>
          <w:szCs w:val="24"/>
        </w:rPr>
        <w:t xml:space="preserve"> untuk </w:t>
      </w:r>
      <w:r w:rsidR="003E449E">
        <w:rPr>
          <w:rFonts w:ascii="Times New Roman" w:hAnsi="Times New Roman"/>
          <w:sz w:val="24"/>
          <w:szCs w:val="24"/>
          <w:lang w:val="id-ID"/>
        </w:rPr>
        <w:t>menampilkan laporan berupa grafik</w:t>
      </w:r>
      <w:r w:rsidR="00CF15A0">
        <w:rPr>
          <w:rFonts w:ascii="Times New Roman" w:hAnsi="Times New Roman"/>
          <w:sz w:val="24"/>
          <w:szCs w:val="24"/>
        </w:rPr>
        <w:t>.</w:t>
      </w:r>
      <w:r w:rsidR="003B1347">
        <w:rPr>
          <w:rFonts w:ascii="Times New Roman" w:hAnsi="Times New Roman"/>
          <w:sz w:val="24"/>
          <w:szCs w:val="24"/>
        </w:rPr>
        <w:t xml:space="preserve"> Laporan yang ada pada Sistem </w:t>
      </w:r>
      <w:r w:rsidR="003E449E">
        <w:rPr>
          <w:rFonts w:ascii="Times New Roman" w:hAnsi="Times New Roman"/>
          <w:sz w:val="24"/>
          <w:szCs w:val="24"/>
          <w:lang w:val="id-ID"/>
        </w:rPr>
        <w:t>Online Shop</w:t>
      </w:r>
      <w:r w:rsidR="003B1347">
        <w:rPr>
          <w:rFonts w:ascii="Times New Roman" w:hAnsi="Times New Roman"/>
          <w:sz w:val="24"/>
          <w:szCs w:val="24"/>
        </w:rPr>
        <w:t xml:space="preserve"> ini adalah laporan </w:t>
      </w:r>
      <w:r w:rsidR="003E449E">
        <w:rPr>
          <w:rFonts w:ascii="Times New Roman" w:hAnsi="Times New Roman"/>
          <w:sz w:val="24"/>
          <w:szCs w:val="24"/>
          <w:lang w:val="id-ID"/>
        </w:rPr>
        <w:t>pemasuka</w:t>
      </w:r>
      <w:r w:rsidR="003B1347">
        <w:rPr>
          <w:rFonts w:ascii="Times New Roman" w:hAnsi="Times New Roman"/>
          <w:sz w:val="24"/>
          <w:szCs w:val="24"/>
        </w:rPr>
        <w:t xml:space="preserve">. </w:t>
      </w:r>
      <w:r w:rsidRPr="002974A8">
        <w:rPr>
          <w:rFonts w:ascii="Times New Roman" w:hAnsi="Times New Roman"/>
          <w:sz w:val="24"/>
          <w:szCs w:val="24"/>
        </w:rPr>
        <w:t xml:space="preserve">Sebagai contoh akan ditunjukkan </w:t>
      </w:r>
      <w:r w:rsidR="003B1347">
        <w:rPr>
          <w:rFonts w:ascii="Times New Roman" w:hAnsi="Times New Roman"/>
          <w:sz w:val="24"/>
          <w:szCs w:val="24"/>
        </w:rPr>
        <w:t xml:space="preserve">pembuatan laporan </w:t>
      </w:r>
      <w:r w:rsidR="003E449E">
        <w:rPr>
          <w:rFonts w:ascii="Times New Roman" w:hAnsi="Times New Roman"/>
          <w:sz w:val="24"/>
          <w:szCs w:val="24"/>
          <w:lang w:val="id-ID"/>
        </w:rPr>
        <w:t>pemasukan bulanan</w:t>
      </w:r>
      <w:r w:rsidR="00167ED6">
        <w:rPr>
          <w:rFonts w:ascii="Times New Roman" w:hAnsi="Times New Roman"/>
          <w:sz w:val="24"/>
          <w:szCs w:val="24"/>
        </w:rPr>
        <w:t>.  P</w:t>
      </w:r>
      <w:r w:rsidR="003E449E">
        <w:rPr>
          <w:rFonts w:ascii="Times New Roman" w:hAnsi="Times New Roman"/>
          <w:sz w:val="24"/>
          <w:szCs w:val="24"/>
        </w:rPr>
        <w:t>ada segmen program 4</w:t>
      </w:r>
      <w:r w:rsidRPr="002974A8">
        <w:rPr>
          <w:rFonts w:ascii="Times New Roman" w:hAnsi="Times New Roman"/>
          <w:sz w:val="24"/>
          <w:szCs w:val="24"/>
        </w:rPr>
        <w:t>.</w:t>
      </w:r>
      <w:r w:rsidR="00A35A73">
        <w:rPr>
          <w:rFonts w:ascii="Times New Roman" w:hAnsi="Times New Roman"/>
          <w:sz w:val="24"/>
          <w:szCs w:val="24"/>
        </w:rPr>
        <w:t>6</w:t>
      </w:r>
      <w:r w:rsidRPr="002974A8">
        <w:rPr>
          <w:rFonts w:ascii="Times New Roman" w:hAnsi="Times New Roman"/>
          <w:sz w:val="24"/>
          <w:szCs w:val="24"/>
        </w:rPr>
        <w:t xml:space="preserve"> dibawah ini</w:t>
      </w:r>
      <w:r w:rsidR="00167ED6">
        <w:rPr>
          <w:rFonts w:ascii="Times New Roman" w:hAnsi="Times New Roman"/>
          <w:sz w:val="24"/>
          <w:szCs w:val="24"/>
        </w:rPr>
        <w:t xml:space="preserve"> akan ditunjukkan cara </w:t>
      </w:r>
      <w:r w:rsidR="00A35A73">
        <w:rPr>
          <w:rFonts w:ascii="Times New Roman" w:hAnsi="Times New Roman"/>
          <w:sz w:val="24"/>
          <w:szCs w:val="24"/>
          <w:lang w:val="id-ID"/>
        </w:rPr>
        <w:t>menampilkan laporan</w:t>
      </w:r>
      <w:r w:rsidRPr="002974A8">
        <w:rPr>
          <w:rFonts w:ascii="Times New Roman" w:hAnsi="Times New Roman"/>
          <w:sz w:val="24"/>
          <w:szCs w:val="24"/>
        </w:rPr>
        <w:t>.</w:t>
      </w:r>
    </w:p>
    <w:p w:rsidR="009E6F3E" w:rsidRDefault="009E6F3E" w:rsidP="00732F4C">
      <w:pPr>
        <w:pStyle w:val="STTSSegmenProgramContent"/>
        <w:numPr>
          <w:ilvl w:val="0"/>
          <w:numId w:val="0"/>
        </w:num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:rsidR="00CF15A0" w:rsidRPr="00926D5A" w:rsidRDefault="00A35A73" w:rsidP="00CF15A0">
      <w:pPr>
        <w:pStyle w:val="STTSSegmenProgram"/>
        <w:rPr>
          <w:szCs w:val="24"/>
          <w:lang w:val="id-ID"/>
        </w:rPr>
      </w:pPr>
      <w:r>
        <w:rPr>
          <w:szCs w:val="24"/>
        </w:rPr>
        <w:t>Segmen Program 4.6</w:t>
      </w:r>
      <w:r w:rsidR="00CF15A0">
        <w:rPr>
          <w:szCs w:val="24"/>
        </w:rPr>
        <w:t xml:space="preserve"> </w:t>
      </w:r>
      <w:r w:rsidR="00167ED6">
        <w:rPr>
          <w:szCs w:val="24"/>
        </w:rPr>
        <w:t xml:space="preserve">Cara </w:t>
      </w:r>
      <w:r w:rsidR="00926D5A">
        <w:rPr>
          <w:szCs w:val="24"/>
          <w:lang w:val="id-ID"/>
        </w:rPr>
        <w:t>Menampilkan Laporan</w:t>
      </w:r>
    </w:p>
    <w:p w:rsidR="00A35A73" w:rsidRPr="00A35A73" w:rsidRDefault="00A35A73" w:rsidP="00A35A73">
      <w:pPr>
        <w:pStyle w:val="STTSSegmenProgramContent"/>
        <w:numPr>
          <w:ilvl w:val="0"/>
          <w:numId w:val="14"/>
        </w:numPr>
        <w:ind w:left="0" w:firstLine="0"/>
        <w:jc w:val="left"/>
        <w:rPr>
          <w:rFonts w:cs="Courier New"/>
          <w:szCs w:val="20"/>
        </w:rPr>
      </w:pPr>
      <w:r w:rsidRPr="00A35A73">
        <w:rPr>
          <w:rFonts w:cs="Courier New"/>
          <w:szCs w:val="20"/>
          <w:lang w:val="id-ID"/>
        </w:rPr>
        <w:t>&lt;script src="https://cdnjs.cloudflare.com/ajax/libs</w:t>
      </w:r>
    </w:p>
    <w:p w:rsidR="00A35A73" w:rsidRPr="00A35A73" w:rsidRDefault="00A35A73" w:rsidP="00A35A73">
      <w:pPr>
        <w:pStyle w:val="STTSSegmenProgramContent"/>
        <w:numPr>
          <w:ilvl w:val="0"/>
          <w:numId w:val="14"/>
        </w:numPr>
        <w:ind w:left="0" w:firstLine="0"/>
        <w:jc w:val="left"/>
        <w:rPr>
          <w:rFonts w:cs="Courier New"/>
          <w:szCs w:val="20"/>
        </w:rPr>
      </w:pPr>
      <w:r w:rsidRPr="00A35A73">
        <w:rPr>
          <w:rFonts w:cs="Courier New"/>
          <w:szCs w:val="20"/>
          <w:lang w:val="id-ID"/>
        </w:rPr>
        <w:t>/Chart.js/2.1.4/Chart.min.js"&gt;&lt;/script&gt;</w:t>
      </w:r>
      <w:r w:rsidR="003E449E" w:rsidRPr="00A35A73">
        <w:rPr>
          <w:rFonts w:cs="Courier New"/>
          <w:szCs w:val="20"/>
          <w:lang w:val="id-ID"/>
        </w:rPr>
        <w:t xml:space="preserve">  </w:t>
      </w:r>
    </w:p>
    <w:p w:rsidR="003E449E" w:rsidRPr="003E449E" w:rsidRDefault="00A35A73" w:rsidP="003E449E">
      <w:pPr>
        <w:pStyle w:val="STTSSegmenProgramContent"/>
        <w:numPr>
          <w:ilvl w:val="0"/>
          <w:numId w:val="14"/>
        </w:numPr>
        <w:ind w:left="426" w:hanging="426"/>
        <w:jc w:val="left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 </w:t>
      </w:r>
      <w:r w:rsidR="003E449E" w:rsidRPr="003E449E">
        <w:rPr>
          <w:rFonts w:cs="Courier New"/>
          <w:szCs w:val="20"/>
        </w:rPr>
        <w:t>public function halamanreport()</w:t>
      </w:r>
    </w:p>
    <w:p w:rsidR="003E449E" w:rsidRPr="003E449E" w:rsidRDefault="003E449E" w:rsidP="003E449E">
      <w:pPr>
        <w:pStyle w:val="STTSSegmenProgramContent"/>
        <w:ind w:left="0" w:firstLine="0"/>
        <w:jc w:val="left"/>
        <w:rPr>
          <w:rFonts w:cs="Courier New"/>
          <w:szCs w:val="20"/>
        </w:rPr>
      </w:pPr>
      <w:r w:rsidRPr="003E449E">
        <w:rPr>
          <w:rFonts w:cs="Courier New"/>
          <w:szCs w:val="20"/>
        </w:rPr>
        <w:t>{</w:t>
      </w:r>
    </w:p>
    <w:p w:rsidR="003E449E" w:rsidRDefault="003E449E" w:rsidP="003E449E">
      <w:pPr>
        <w:pStyle w:val="STTSSegmenProgramContent"/>
        <w:ind w:left="0" w:firstLine="0"/>
        <w:jc w:val="left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    </w:t>
      </w:r>
      <w:r w:rsidRPr="003E449E">
        <w:rPr>
          <w:rFonts w:cs="Courier New"/>
          <w:szCs w:val="20"/>
        </w:rPr>
        <w:t>$data['report'] = $this-&gt;Model-&gt;</w:t>
      </w:r>
    </w:p>
    <w:p w:rsidR="003E449E" w:rsidRPr="003E449E" w:rsidRDefault="003E449E" w:rsidP="003E449E">
      <w:pPr>
        <w:pStyle w:val="STTSSegmenProgramContent"/>
        <w:ind w:left="0" w:firstLine="0"/>
        <w:jc w:val="left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    </w:t>
      </w:r>
      <w:r w:rsidRPr="003E449E">
        <w:rPr>
          <w:rFonts w:cs="Courier New"/>
          <w:szCs w:val="20"/>
        </w:rPr>
        <w:t>getReportPemasukanBulanan();</w:t>
      </w:r>
    </w:p>
    <w:p w:rsidR="003E449E" w:rsidRDefault="003E449E" w:rsidP="003E449E">
      <w:pPr>
        <w:pStyle w:val="STTSSegmenProgramContent"/>
        <w:ind w:left="0" w:firstLine="0"/>
        <w:jc w:val="left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Pr="003E449E">
        <w:rPr>
          <w:rFonts w:cs="Courier New"/>
          <w:szCs w:val="20"/>
        </w:rPr>
        <w:t>$this-&gt;load-&gt;view('report',$data);</w:t>
      </w:r>
    </w:p>
    <w:p w:rsidR="00167ED6" w:rsidRDefault="003E449E" w:rsidP="003E449E">
      <w:pPr>
        <w:pStyle w:val="STTSSegmenProgramContent"/>
        <w:ind w:left="0" w:firstLine="0"/>
        <w:jc w:val="left"/>
        <w:rPr>
          <w:rFonts w:cs="Courier New"/>
          <w:szCs w:val="20"/>
        </w:rPr>
      </w:pPr>
      <w:r w:rsidRPr="003E449E">
        <w:rPr>
          <w:rFonts w:cs="Courier New"/>
          <w:szCs w:val="20"/>
        </w:rPr>
        <w:t>}</w:t>
      </w:r>
    </w:p>
    <w:p w:rsidR="003E449E" w:rsidRPr="003E449E" w:rsidRDefault="003E449E" w:rsidP="003E449E">
      <w:pPr>
        <w:pStyle w:val="STTSSegmenProgramContent"/>
        <w:ind w:left="0" w:firstLine="0"/>
        <w:jc w:val="left"/>
        <w:rPr>
          <w:rFonts w:cs="Courier New"/>
          <w:szCs w:val="20"/>
        </w:rPr>
      </w:pPr>
      <w:r w:rsidRPr="003E449E">
        <w:rPr>
          <w:rFonts w:cs="Courier New"/>
          <w:szCs w:val="20"/>
        </w:rPr>
        <w:t>public function getReportPemasukanBulanan()</w:t>
      </w:r>
    </w:p>
    <w:p w:rsidR="003E449E" w:rsidRPr="003E449E" w:rsidRDefault="003E449E" w:rsidP="0035627D">
      <w:pPr>
        <w:pStyle w:val="STTSSegmenProgramContent"/>
        <w:ind w:left="0" w:firstLine="0"/>
        <w:rPr>
          <w:rFonts w:cs="Courier New"/>
          <w:szCs w:val="20"/>
        </w:rPr>
      </w:pPr>
      <w:r w:rsidRPr="003E449E">
        <w:rPr>
          <w:rFonts w:cs="Courier New"/>
          <w:szCs w:val="20"/>
        </w:rPr>
        <w:t>{</w:t>
      </w:r>
    </w:p>
    <w:p w:rsidR="003E449E" w:rsidRDefault="003E449E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</w:rPr>
        <w:tab/>
      </w:r>
      <w:r w:rsidRPr="003E449E">
        <w:rPr>
          <w:rFonts w:cs="Courier New"/>
          <w:szCs w:val="20"/>
        </w:rPr>
        <w:t>$query = $this-&gt;db-&gt;query("SELECT DISTINCT</w:t>
      </w:r>
    </w:p>
    <w:p w:rsidR="003E449E" w:rsidRDefault="003E449E" w:rsidP="0035627D">
      <w:pPr>
        <w:pStyle w:val="STTSSegmenProgramContent"/>
        <w:ind w:left="0" w:firstLine="0"/>
        <w:rPr>
          <w:rFonts w:cs="Courier New"/>
          <w:szCs w:val="20"/>
        </w:rPr>
      </w:pPr>
      <w:r w:rsidRPr="003E449E">
        <w:rPr>
          <w:rFonts w:cs="Courier New"/>
          <w:szCs w:val="20"/>
        </w:rPr>
        <w:t xml:space="preserve"> </w:t>
      </w:r>
      <w:r>
        <w:rPr>
          <w:rFonts w:cs="Courier New"/>
          <w:szCs w:val="20"/>
          <w:lang w:val="id-ID"/>
        </w:rPr>
        <w:t xml:space="preserve">     </w:t>
      </w:r>
      <w:r w:rsidRPr="003E449E">
        <w:rPr>
          <w:rFonts w:cs="Courier New"/>
          <w:szCs w:val="20"/>
        </w:rPr>
        <w:t xml:space="preserve">substring(DATE_FORMAT(Tanggal,'%Y-%m-%d'),6,2) </w:t>
      </w:r>
    </w:p>
    <w:p w:rsidR="003E449E" w:rsidRDefault="003E449E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    </w:t>
      </w:r>
      <w:r w:rsidRPr="003E449E">
        <w:rPr>
          <w:rFonts w:cs="Courier New"/>
          <w:szCs w:val="20"/>
        </w:rPr>
        <w:t xml:space="preserve">as bulan,SUM(TOTAL) AS total FROM HTRANS </w:t>
      </w:r>
    </w:p>
    <w:p w:rsidR="003E449E" w:rsidRPr="003E449E" w:rsidRDefault="003E449E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    </w:t>
      </w:r>
      <w:r w:rsidRPr="003E449E">
        <w:rPr>
          <w:rFonts w:cs="Courier New"/>
          <w:szCs w:val="20"/>
        </w:rPr>
        <w:t>WHERE YEAR(CURRENT_DATE) = 2018 GROUP BY substring</w:t>
      </w:r>
    </w:p>
    <w:p w:rsidR="003E449E" w:rsidRPr="003E449E" w:rsidRDefault="003E449E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  <w:lang w:val="id-ID"/>
        </w:rPr>
        <w:t xml:space="preserve">      </w:t>
      </w:r>
      <w:r w:rsidRPr="003E449E">
        <w:rPr>
          <w:rFonts w:cs="Courier New"/>
          <w:szCs w:val="20"/>
        </w:rPr>
        <w:t>(DATE_FORMAT(Tanggal,'%Y-%m-%d'),6,2)");</w:t>
      </w:r>
    </w:p>
    <w:p w:rsidR="003E449E" w:rsidRPr="003E449E" w:rsidRDefault="003E449E" w:rsidP="0035627D">
      <w:pPr>
        <w:pStyle w:val="STTSSegmenProgramContent"/>
        <w:ind w:left="0" w:firstLine="0"/>
        <w:rPr>
          <w:rFonts w:cs="Courier New"/>
          <w:szCs w:val="20"/>
        </w:rPr>
      </w:pPr>
      <w:r>
        <w:rPr>
          <w:rFonts w:cs="Courier New"/>
          <w:szCs w:val="20"/>
        </w:rPr>
        <w:lastRenderedPageBreak/>
        <w:tab/>
      </w:r>
      <w:r w:rsidRPr="003E449E">
        <w:rPr>
          <w:rFonts w:cs="Courier New"/>
          <w:szCs w:val="20"/>
        </w:rPr>
        <w:t>return $query-&gt;result();</w:t>
      </w:r>
    </w:p>
    <w:p w:rsidR="003E449E" w:rsidRDefault="003E449E" w:rsidP="0035627D">
      <w:pPr>
        <w:pStyle w:val="STTSSegmenProgramContent"/>
        <w:ind w:left="0" w:firstLine="0"/>
        <w:rPr>
          <w:rFonts w:cs="Courier New"/>
          <w:szCs w:val="20"/>
        </w:rPr>
      </w:pPr>
      <w:r w:rsidRPr="003E449E">
        <w:rPr>
          <w:rFonts w:cs="Courier New"/>
          <w:szCs w:val="20"/>
        </w:rPr>
        <w:t>}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>var myChart = new Chart(ctx, {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type: 'line',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data: {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labels: [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&lt;?php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foreach($report as $row)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{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  echo "'".$row-&gt;bulan."',";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}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?&gt;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],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datasets: [{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label: "Pemasukan",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data: [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&lt;?php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  foreach($report as $row)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  {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      echo $row-&gt;total.",";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  }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?&gt;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],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  backgroundColor: "rgba(153,255,51,0.4)"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  }]</w:t>
      </w:r>
    </w:p>
    <w:p w:rsidR="00A35A73" w:rsidRPr="00A35A73" w:rsidRDefault="00A35A73" w:rsidP="00A35A73">
      <w:pPr>
        <w:pStyle w:val="STTSSegmenProgramContent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 xml:space="preserve">  }</w:t>
      </w:r>
    </w:p>
    <w:p w:rsidR="007E56DB" w:rsidRDefault="00A35A73" w:rsidP="00953D2C">
      <w:pPr>
        <w:pStyle w:val="STTSSegmenProgramContent"/>
        <w:spacing w:line="360" w:lineRule="auto"/>
        <w:ind w:left="0" w:firstLine="0"/>
        <w:rPr>
          <w:rFonts w:cs="Courier New"/>
          <w:szCs w:val="20"/>
        </w:rPr>
      </w:pPr>
      <w:r w:rsidRPr="00A35A73">
        <w:rPr>
          <w:rFonts w:cs="Courier New"/>
          <w:szCs w:val="20"/>
        </w:rPr>
        <w:t>});</w:t>
      </w:r>
    </w:p>
    <w:p w:rsidR="00953D2C" w:rsidRPr="00953D2C" w:rsidRDefault="00953D2C" w:rsidP="00953D2C">
      <w:pPr>
        <w:pStyle w:val="STTSSegmenProgramContent"/>
        <w:numPr>
          <w:ilvl w:val="0"/>
          <w:numId w:val="0"/>
        </w:numPr>
        <w:spacing w:line="360" w:lineRule="auto"/>
        <w:ind w:left="2062" w:hanging="360"/>
        <w:rPr>
          <w:rFonts w:cs="Courier New"/>
          <w:szCs w:val="20"/>
        </w:rPr>
      </w:pPr>
      <w:bookmarkStart w:id="0" w:name="_GoBack"/>
      <w:bookmarkEnd w:id="0"/>
    </w:p>
    <w:p w:rsidR="00167ED6" w:rsidRPr="00A35A73" w:rsidRDefault="00A35A73" w:rsidP="007B7502">
      <w:pPr>
        <w:pStyle w:val="STTSSegmenProgramContent"/>
        <w:numPr>
          <w:ilvl w:val="0"/>
          <w:numId w:val="0"/>
        </w:numPr>
        <w:spacing w:line="360" w:lineRule="auto"/>
        <w:ind w:firstLine="357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Baris pertama dan kedua digunakan untuk memanggil library Chart.js. Baris ke-5 sampai baris ke-7 digunakan untuk mengambil laporan dari database dan memasukan data laporan ke halaman report. Baris ke-11 sampai baris ke-16 berisi program secara detail bagaimana pengambilan data laporan dari database. Baris ke-18 sampai baris ke-42 digunakan untuk menampilkan laporan pada halaman report berdasarkan dari data yang diambil dari database.</w:t>
      </w:r>
    </w:p>
    <w:p w:rsidR="007032AD" w:rsidRDefault="007032AD" w:rsidP="006A4127">
      <w:pPr>
        <w:pStyle w:val="STTSJudulBab"/>
        <w:jc w:val="both"/>
      </w:pPr>
    </w:p>
    <w:sectPr w:rsidR="007032AD" w:rsidSect="00F50F9A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FF9" w:rsidRDefault="00D97FF9" w:rsidP="00A1571D">
      <w:pPr>
        <w:spacing w:line="240" w:lineRule="auto"/>
      </w:pPr>
      <w:r>
        <w:separator/>
      </w:r>
    </w:p>
  </w:endnote>
  <w:endnote w:type="continuationSeparator" w:id="0">
    <w:p w:rsidR="00D97FF9" w:rsidRDefault="00D97FF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C91" w:rsidRDefault="00287C91">
    <w:pPr>
      <w:pStyle w:val="Footer"/>
      <w:jc w:val="center"/>
    </w:pPr>
  </w:p>
  <w:p w:rsidR="00287C91" w:rsidRDefault="00287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C91" w:rsidRDefault="00287C91">
    <w:pPr>
      <w:pStyle w:val="Footer"/>
      <w:jc w:val="center"/>
    </w:pPr>
    <w:r>
      <w:t>71</w:t>
    </w:r>
  </w:p>
  <w:p w:rsidR="00287C91" w:rsidRDefault="00287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FF9" w:rsidRDefault="00D97FF9" w:rsidP="00A1571D">
      <w:pPr>
        <w:spacing w:line="240" w:lineRule="auto"/>
      </w:pPr>
      <w:r>
        <w:separator/>
      </w:r>
    </w:p>
  </w:footnote>
  <w:footnote w:type="continuationSeparator" w:id="0">
    <w:p w:rsidR="00D97FF9" w:rsidRDefault="00D97FF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C91" w:rsidRDefault="00287C91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53D2C">
      <w:rPr>
        <w:noProof/>
      </w:rPr>
      <w:t>8</w:t>
    </w:r>
    <w:r>
      <w:rPr>
        <w:noProof/>
      </w:rPr>
      <w:fldChar w:fldCharType="end"/>
    </w:r>
  </w:p>
  <w:p w:rsidR="00287C91" w:rsidRDefault="00287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67623"/>
    <w:multiLevelType w:val="hybridMultilevel"/>
    <w:tmpl w:val="218421B6"/>
    <w:lvl w:ilvl="0" w:tplc="84DC6C46">
      <w:start w:val="1"/>
      <w:numFmt w:val="decimalZero"/>
      <w:pStyle w:val="STTSSegmenProgramContent"/>
      <w:lvlText w:val="%1:"/>
      <w:lvlJc w:val="left"/>
      <w:pPr>
        <w:ind w:left="206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AA2679"/>
    <w:multiLevelType w:val="hybridMultilevel"/>
    <w:tmpl w:val="7522F69A"/>
    <w:lvl w:ilvl="0" w:tplc="237E1B7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52"/>
    <w:rsid w:val="000030D6"/>
    <w:rsid w:val="00006959"/>
    <w:rsid w:val="0001119C"/>
    <w:rsid w:val="00020474"/>
    <w:rsid w:val="0002546A"/>
    <w:rsid w:val="00030339"/>
    <w:rsid w:val="000310D8"/>
    <w:rsid w:val="00033699"/>
    <w:rsid w:val="000460FE"/>
    <w:rsid w:val="00046384"/>
    <w:rsid w:val="000510D1"/>
    <w:rsid w:val="0006024F"/>
    <w:rsid w:val="00076CA0"/>
    <w:rsid w:val="00077B17"/>
    <w:rsid w:val="00081DBE"/>
    <w:rsid w:val="00087628"/>
    <w:rsid w:val="000902F3"/>
    <w:rsid w:val="0009330C"/>
    <w:rsid w:val="00095EA4"/>
    <w:rsid w:val="000C0D8E"/>
    <w:rsid w:val="000C1D8A"/>
    <w:rsid w:val="000C32B4"/>
    <w:rsid w:val="000C3AAF"/>
    <w:rsid w:val="000C4901"/>
    <w:rsid w:val="000C68D5"/>
    <w:rsid w:val="000C6BAF"/>
    <w:rsid w:val="000D3711"/>
    <w:rsid w:val="000D734A"/>
    <w:rsid w:val="000E153F"/>
    <w:rsid w:val="000F320F"/>
    <w:rsid w:val="000F3FDF"/>
    <w:rsid w:val="000F4ED2"/>
    <w:rsid w:val="000F533E"/>
    <w:rsid w:val="00100B0C"/>
    <w:rsid w:val="00104245"/>
    <w:rsid w:val="0011360F"/>
    <w:rsid w:val="00123AEC"/>
    <w:rsid w:val="00142F15"/>
    <w:rsid w:val="00153037"/>
    <w:rsid w:val="00153A0E"/>
    <w:rsid w:val="00162FC7"/>
    <w:rsid w:val="00165D7D"/>
    <w:rsid w:val="00167D47"/>
    <w:rsid w:val="00167ED6"/>
    <w:rsid w:val="00170203"/>
    <w:rsid w:val="00172DAE"/>
    <w:rsid w:val="00174B2B"/>
    <w:rsid w:val="00177FAC"/>
    <w:rsid w:val="00185020"/>
    <w:rsid w:val="0018597F"/>
    <w:rsid w:val="00192ED6"/>
    <w:rsid w:val="00196158"/>
    <w:rsid w:val="001B1C36"/>
    <w:rsid w:val="001B572E"/>
    <w:rsid w:val="001B5DD2"/>
    <w:rsid w:val="001B651C"/>
    <w:rsid w:val="001C1855"/>
    <w:rsid w:val="001C6E24"/>
    <w:rsid w:val="001F10EB"/>
    <w:rsid w:val="001F1CCD"/>
    <w:rsid w:val="001F48CA"/>
    <w:rsid w:val="002004A4"/>
    <w:rsid w:val="00204CC0"/>
    <w:rsid w:val="002056CF"/>
    <w:rsid w:val="002135D7"/>
    <w:rsid w:val="00217FF3"/>
    <w:rsid w:val="0022286A"/>
    <w:rsid w:val="00223F84"/>
    <w:rsid w:val="00224C9A"/>
    <w:rsid w:val="002251E9"/>
    <w:rsid w:val="00230B40"/>
    <w:rsid w:val="00230E1D"/>
    <w:rsid w:val="002344E8"/>
    <w:rsid w:val="00235CD0"/>
    <w:rsid w:val="0023696E"/>
    <w:rsid w:val="00240E64"/>
    <w:rsid w:val="00240F76"/>
    <w:rsid w:val="00242D06"/>
    <w:rsid w:val="00243B93"/>
    <w:rsid w:val="00245A6D"/>
    <w:rsid w:val="00246AA1"/>
    <w:rsid w:val="0024725D"/>
    <w:rsid w:val="002522FC"/>
    <w:rsid w:val="002656BA"/>
    <w:rsid w:val="00270EE7"/>
    <w:rsid w:val="00271A58"/>
    <w:rsid w:val="00287C91"/>
    <w:rsid w:val="00287F56"/>
    <w:rsid w:val="00295055"/>
    <w:rsid w:val="00295AB6"/>
    <w:rsid w:val="002974A8"/>
    <w:rsid w:val="002A77C0"/>
    <w:rsid w:val="002A7979"/>
    <w:rsid w:val="002D1C50"/>
    <w:rsid w:val="002D266F"/>
    <w:rsid w:val="002D3AF7"/>
    <w:rsid w:val="002D5F60"/>
    <w:rsid w:val="002E4488"/>
    <w:rsid w:val="002F5A28"/>
    <w:rsid w:val="00305110"/>
    <w:rsid w:val="003069D3"/>
    <w:rsid w:val="003146B7"/>
    <w:rsid w:val="00315264"/>
    <w:rsid w:val="00316FAF"/>
    <w:rsid w:val="00321705"/>
    <w:rsid w:val="00325257"/>
    <w:rsid w:val="003327E4"/>
    <w:rsid w:val="0034276A"/>
    <w:rsid w:val="0035627D"/>
    <w:rsid w:val="00361500"/>
    <w:rsid w:val="00362805"/>
    <w:rsid w:val="003640ED"/>
    <w:rsid w:val="0037489B"/>
    <w:rsid w:val="00375DA0"/>
    <w:rsid w:val="00376F21"/>
    <w:rsid w:val="00377D63"/>
    <w:rsid w:val="00386900"/>
    <w:rsid w:val="0039789E"/>
    <w:rsid w:val="003B0700"/>
    <w:rsid w:val="003B1347"/>
    <w:rsid w:val="003B3DC0"/>
    <w:rsid w:val="003C07DA"/>
    <w:rsid w:val="003C79F7"/>
    <w:rsid w:val="003C7D3D"/>
    <w:rsid w:val="003D2E83"/>
    <w:rsid w:val="003D72D7"/>
    <w:rsid w:val="003E151F"/>
    <w:rsid w:val="003E2330"/>
    <w:rsid w:val="003E449E"/>
    <w:rsid w:val="003E5004"/>
    <w:rsid w:val="003E662B"/>
    <w:rsid w:val="00402364"/>
    <w:rsid w:val="00406DD2"/>
    <w:rsid w:val="00415CA4"/>
    <w:rsid w:val="00421F76"/>
    <w:rsid w:val="00424DF7"/>
    <w:rsid w:val="00430125"/>
    <w:rsid w:val="00430190"/>
    <w:rsid w:val="004349B0"/>
    <w:rsid w:val="0044021C"/>
    <w:rsid w:val="004405C8"/>
    <w:rsid w:val="00440D67"/>
    <w:rsid w:val="00453CCB"/>
    <w:rsid w:val="00456CD6"/>
    <w:rsid w:val="004600F5"/>
    <w:rsid w:val="0046087D"/>
    <w:rsid w:val="00462CE1"/>
    <w:rsid w:val="00464E42"/>
    <w:rsid w:val="00477772"/>
    <w:rsid w:val="00482652"/>
    <w:rsid w:val="00486207"/>
    <w:rsid w:val="00494B20"/>
    <w:rsid w:val="004A1BB4"/>
    <w:rsid w:val="004B41E2"/>
    <w:rsid w:val="004C54C6"/>
    <w:rsid w:val="004C684C"/>
    <w:rsid w:val="004D40CF"/>
    <w:rsid w:val="004E3BAA"/>
    <w:rsid w:val="004E3FC1"/>
    <w:rsid w:val="004E658D"/>
    <w:rsid w:val="004F25B3"/>
    <w:rsid w:val="00503DC5"/>
    <w:rsid w:val="00507797"/>
    <w:rsid w:val="00520524"/>
    <w:rsid w:val="0052203F"/>
    <w:rsid w:val="00535191"/>
    <w:rsid w:val="00544A34"/>
    <w:rsid w:val="00544B97"/>
    <w:rsid w:val="005464F0"/>
    <w:rsid w:val="00551AAB"/>
    <w:rsid w:val="005607FE"/>
    <w:rsid w:val="005624E6"/>
    <w:rsid w:val="005644E5"/>
    <w:rsid w:val="0056614D"/>
    <w:rsid w:val="005713DF"/>
    <w:rsid w:val="005728DE"/>
    <w:rsid w:val="0058385E"/>
    <w:rsid w:val="00587587"/>
    <w:rsid w:val="00591A40"/>
    <w:rsid w:val="005A1D6A"/>
    <w:rsid w:val="005B0731"/>
    <w:rsid w:val="005B1D00"/>
    <w:rsid w:val="005C1B39"/>
    <w:rsid w:val="005C69CC"/>
    <w:rsid w:val="005C720F"/>
    <w:rsid w:val="005D0075"/>
    <w:rsid w:val="005D60DF"/>
    <w:rsid w:val="005E6C51"/>
    <w:rsid w:val="005F648C"/>
    <w:rsid w:val="00600BB1"/>
    <w:rsid w:val="0061060F"/>
    <w:rsid w:val="006141F7"/>
    <w:rsid w:val="006153C2"/>
    <w:rsid w:val="00615412"/>
    <w:rsid w:val="0062218C"/>
    <w:rsid w:val="006228AC"/>
    <w:rsid w:val="00624227"/>
    <w:rsid w:val="00631CA9"/>
    <w:rsid w:val="006343DB"/>
    <w:rsid w:val="006425E7"/>
    <w:rsid w:val="006478B7"/>
    <w:rsid w:val="00651CEE"/>
    <w:rsid w:val="00651F95"/>
    <w:rsid w:val="00656D79"/>
    <w:rsid w:val="00666D32"/>
    <w:rsid w:val="006731ED"/>
    <w:rsid w:val="00676455"/>
    <w:rsid w:val="00676FA6"/>
    <w:rsid w:val="006776E6"/>
    <w:rsid w:val="006832A2"/>
    <w:rsid w:val="00685706"/>
    <w:rsid w:val="0068739A"/>
    <w:rsid w:val="006920A9"/>
    <w:rsid w:val="006A4127"/>
    <w:rsid w:val="006B0165"/>
    <w:rsid w:val="006B1ABF"/>
    <w:rsid w:val="006B592E"/>
    <w:rsid w:val="006B5CD7"/>
    <w:rsid w:val="006B62FA"/>
    <w:rsid w:val="006C3783"/>
    <w:rsid w:val="006C439F"/>
    <w:rsid w:val="006C6996"/>
    <w:rsid w:val="006E2920"/>
    <w:rsid w:val="006F355E"/>
    <w:rsid w:val="006F522E"/>
    <w:rsid w:val="00701CE3"/>
    <w:rsid w:val="007032AD"/>
    <w:rsid w:val="00707485"/>
    <w:rsid w:val="00710CF7"/>
    <w:rsid w:val="007152D2"/>
    <w:rsid w:val="007152E9"/>
    <w:rsid w:val="00721033"/>
    <w:rsid w:val="00721731"/>
    <w:rsid w:val="00722A96"/>
    <w:rsid w:val="00724C34"/>
    <w:rsid w:val="00732F4C"/>
    <w:rsid w:val="00735706"/>
    <w:rsid w:val="00740724"/>
    <w:rsid w:val="0074708D"/>
    <w:rsid w:val="00752147"/>
    <w:rsid w:val="00753F1B"/>
    <w:rsid w:val="00756D22"/>
    <w:rsid w:val="007663CC"/>
    <w:rsid w:val="00766AA8"/>
    <w:rsid w:val="007718F9"/>
    <w:rsid w:val="00773C1C"/>
    <w:rsid w:val="00776081"/>
    <w:rsid w:val="00781D57"/>
    <w:rsid w:val="007834C5"/>
    <w:rsid w:val="00784C7B"/>
    <w:rsid w:val="007A772B"/>
    <w:rsid w:val="007B0ECA"/>
    <w:rsid w:val="007B4309"/>
    <w:rsid w:val="007B7502"/>
    <w:rsid w:val="007D148B"/>
    <w:rsid w:val="007D2695"/>
    <w:rsid w:val="007D39FE"/>
    <w:rsid w:val="007E3C59"/>
    <w:rsid w:val="007E56DB"/>
    <w:rsid w:val="007E67CD"/>
    <w:rsid w:val="007F3A57"/>
    <w:rsid w:val="007F4879"/>
    <w:rsid w:val="007F4C74"/>
    <w:rsid w:val="0080683D"/>
    <w:rsid w:val="00814716"/>
    <w:rsid w:val="0082783A"/>
    <w:rsid w:val="0086149A"/>
    <w:rsid w:val="008618E6"/>
    <w:rsid w:val="00862901"/>
    <w:rsid w:val="00862D17"/>
    <w:rsid w:val="00871B5F"/>
    <w:rsid w:val="00877FD4"/>
    <w:rsid w:val="008825CD"/>
    <w:rsid w:val="00882A86"/>
    <w:rsid w:val="00890424"/>
    <w:rsid w:val="00891FF8"/>
    <w:rsid w:val="008A01A7"/>
    <w:rsid w:val="008A25D5"/>
    <w:rsid w:val="008A351B"/>
    <w:rsid w:val="008A4073"/>
    <w:rsid w:val="008B52BD"/>
    <w:rsid w:val="008B61ED"/>
    <w:rsid w:val="008C23C3"/>
    <w:rsid w:val="008C7866"/>
    <w:rsid w:val="008D0D45"/>
    <w:rsid w:val="008D2085"/>
    <w:rsid w:val="008D219A"/>
    <w:rsid w:val="008E1F6F"/>
    <w:rsid w:val="008E2AD1"/>
    <w:rsid w:val="008F3366"/>
    <w:rsid w:val="008F5758"/>
    <w:rsid w:val="00900FFD"/>
    <w:rsid w:val="00903E79"/>
    <w:rsid w:val="00906546"/>
    <w:rsid w:val="00906DCD"/>
    <w:rsid w:val="00907A67"/>
    <w:rsid w:val="009111CD"/>
    <w:rsid w:val="00926D5A"/>
    <w:rsid w:val="00926DC7"/>
    <w:rsid w:val="00927AE3"/>
    <w:rsid w:val="00932C1B"/>
    <w:rsid w:val="009344B3"/>
    <w:rsid w:val="00940C4C"/>
    <w:rsid w:val="00941112"/>
    <w:rsid w:val="0094316D"/>
    <w:rsid w:val="009448A1"/>
    <w:rsid w:val="009519A8"/>
    <w:rsid w:val="00953D2C"/>
    <w:rsid w:val="009822D6"/>
    <w:rsid w:val="00985BE7"/>
    <w:rsid w:val="009875F1"/>
    <w:rsid w:val="00991AF4"/>
    <w:rsid w:val="009A302E"/>
    <w:rsid w:val="009B19A5"/>
    <w:rsid w:val="009B6531"/>
    <w:rsid w:val="009C1E9F"/>
    <w:rsid w:val="009D0678"/>
    <w:rsid w:val="009D09A8"/>
    <w:rsid w:val="009D1535"/>
    <w:rsid w:val="009E2D46"/>
    <w:rsid w:val="009E6F3E"/>
    <w:rsid w:val="009E7B93"/>
    <w:rsid w:val="009F0022"/>
    <w:rsid w:val="009F0510"/>
    <w:rsid w:val="00A02D16"/>
    <w:rsid w:val="00A155F2"/>
    <w:rsid w:val="00A1571D"/>
    <w:rsid w:val="00A203F3"/>
    <w:rsid w:val="00A21A5E"/>
    <w:rsid w:val="00A22118"/>
    <w:rsid w:val="00A22363"/>
    <w:rsid w:val="00A2333E"/>
    <w:rsid w:val="00A3217F"/>
    <w:rsid w:val="00A33159"/>
    <w:rsid w:val="00A35302"/>
    <w:rsid w:val="00A35A73"/>
    <w:rsid w:val="00A3789D"/>
    <w:rsid w:val="00A37E2A"/>
    <w:rsid w:val="00A53C95"/>
    <w:rsid w:val="00A61B21"/>
    <w:rsid w:val="00A61F02"/>
    <w:rsid w:val="00A6200C"/>
    <w:rsid w:val="00A731B6"/>
    <w:rsid w:val="00A735AF"/>
    <w:rsid w:val="00A76F38"/>
    <w:rsid w:val="00A77987"/>
    <w:rsid w:val="00A82E43"/>
    <w:rsid w:val="00A861A2"/>
    <w:rsid w:val="00A91841"/>
    <w:rsid w:val="00A9396C"/>
    <w:rsid w:val="00A96EAD"/>
    <w:rsid w:val="00AA1695"/>
    <w:rsid w:val="00AB1F0D"/>
    <w:rsid w:val="00AB4626"/>
    <w:rsid w:val="00AC0A15"/>
    <w:rsid w:val="00AC1E68"/>
    <w:rsid w:val="00AC22E9"/>
    <w:rsid w:val="00AC46B4"/>
    <w:rsid w:val="00AC64E6"/>
    <w:rsid w:val="00AC7FE1"/>
    <w:rsid w:val="00AD026C"/>
    <w:rsid w:val="00AD28AE"/>
    <w:rsid w:val="00AD7B68"/>
    <w:rsid w:val="00AE4454"/>
    <w:rsid w:val="00AE54C6"/>
    <w:rsid w:val="00AF7E14"/>
    <w:rsid w:val="00AF7EF3"/>
    <w:rsid w:val="00AF7FEF"/>
    <w:rsid w:val="00B040C8"/>
    <w:rsid w:val="00B044B5"/>
    <w:rsid w:val="00B06DB4"/>
    <w:rsid w:val="00B23BAA"/>
    <w:rsid w:val="00B23C6D"/>
    <w:rsid w:val="00B24BCD"/>
    <w:rsid w:val="00B261B6"/>
    <w:rsid w:val="00B2716E"/>
    <w:rsid w:val="00B321CD"/>
    <w:rsid w:val="00B4107C"/>
    <w:rsid w:val="00B41C7B"/>
    <w:rsid w:val="00B43B5C"/>
    <w:rsid w:val="00B45CB1"/>
    <w:rsid w:val="00B46211"/>
    <w:rsid w:val="00B4720F"/>
    <w:rsid w:val="00B545B2"/>
    <w:rsid w:val="00B56B52"/>
    <w:rsid w:val="00B60F74"/>
    <w:rsid w:val="00B624D0"/>
    <w:rsid w:val="00B650E3"/>
    <w:rsid w:val="00B657AA"/>
    <w:rsid w:val="00B66AE6"/>
    <w:rsid w:val="00B74243"/>
    <w:rsid w:val="00B80CF2"/>
    <w:rsid w:val="00B83D06"/>
    <w:rsid w:val="00BA465A"/>
    <w:rsid w:val="00BA5E69"/>
    <w:rsid w:val="00BA6E5E"/>
    <w:rsid w:val="00BC3B1B"/>
    <w:rsid w:val="00BC54DE"/>
    <w:rsid w:val="00BC76D6"/>
    <w:rsid w:val="00BD2E55"/>
    <w:rsid w:val="00BD3385"/>
    <w:rsid w:val="00BD574D"/>
    <w:rsid w:val="00BE352D"/>
    <w:rsid w:val="00BE4BF6"/>
    <w:rsid w:val="00BE69E0"/>
    <w:rsid w:val="00BE6D57"/>
    <w:rsid w:val="00BF006C"/>
    <w:rsid w:val="00BF4C7A"/>
    <w:rsid w:val="00C001F5"/>
    <w:rsid w:val="00C02398"/>
    <w:rsid w:val="00C03B70"/>
    <w:rsid w:val="00C1044E"/>
    <w:rsid w:val="00C1270A"/>
    <w:rsid w:val="00C24884"/>
    <w:rsid w:val="00C26913"/>
    <w:rsid w:val="00C27C4C"/>
    <w:rsid w:val="00C30B61"/>
    <w:rsid w:val="00C32FC5"/>
    <w:rsid w:val="00C55026"/>
    <w:rsid w:val="00C623F5"/>
    <w:rsid w:val="00C66616"/>
    <w:rsid w:val="00C76A19"/>
    <w:rsid w:val="00C8091A"/>
    <w:rsid w:val="00C836C8"/>
    <w:rsid w:val="00CA6612"/>
    <w:rsid w:val="00CC13EA"/>
    <w:rsid w:val="00CC71B8"/>
    <w:rsid w:val="00CD191D"/>
    <w:rsid w:val="00CD425C"/>
    <w:rsid w:val="00CE0A3C"/>
    <w:rsid w:val="00CE3AD3"/>
    <w:rsid w:val="00CF15A0"/>
    <w:rsid w:val="00D0419B"/>
    <w:rsid w:val="00D05699"/>
    <w:rsid w:val="00D05AA0"/>
    <w:rsid w:val="00D1216C"/>
    <w:rsid w:val="00D1316D"/>
    <w:rsid w:val="00D13B5F"/>
    <w:rsid w:val="00D209B1"/>
    <w:rsid w:val="00D24417"/>
    <w:rsid w:val="00D26838"/>
    <w:rsid w:val="00D27B1A"/>
    <w:rsid w:val="00D30792"/>
    <w:rsid w:val="00D30D5E"/>
    <w:rsid w:val="00D362D6"/>
    <w:rsid w:val="00D37127"/>
    <w:rsid w:val="00D500B8"/>
    <w:rsid w:val="00D50A11"/>
    <w:rsid w:val="00D50AD6"/>
    <w:rsid w:val="00D6326A"/>
    <w:rsid w:val="00D70B53"/>
    <w:rsid w:val="00D74374"/>
    <w:rsid w:val="00D75DC1"/>
    <w:rsid w:val="00D852A8"/>
    <w:rsid w:val="00D8781F"/>
    <w:rsid w:val="00D945D8"/>
    <w:rsid w:val="00D97FF9"/>
    <w:rsid w:val="00DA00F0"/>
    <w:rsid w:val="00DA5813"/>
    <w:rsid w:val="00DA6A9C"/>
    <w:rsid w:val="00DA7327"/>
    <w:rsid w:val="00DB3EB2"/>
    <w:rsid w:val="00DB5849"/>
    <w:rsid w:val="00DC0265"/>
    <w:rsid w:val="00DC3FE8"/>
    <w:rsid w:val="00DC50D1"/>
    <w:rsid w:val="00DC7486"/>
    <w:rsid w:val="00DD096B"/>
    <w:rsid w:val="00DD2315"/>
    <w:rsid w:val="00DE18F7"/>
    <w:rsid w:val="00DF5751"/>
    <w:rsid w:val="00E0199F"/>
    <w:rsid w:val="00E0629E"/>
    <w:rsid w:val="00E07DA3"/>
    <w:rsid w:val="00E122F3"/>
    <w:rsid w:val="00E17E15"/>
    <w:rsid w:val="00E2207E"/>
    <w:rsid w:val="00E23183"/>
    <w:rsid w:val="00E24E38"/>
    <w:rsid w:val="00E30BD7"/>
    <w:rsid w:val="00E31933"/>
    <w:rsid w:val="00E60439"/>
    <w:rsid w:val="00E6374A"/>
    <w:rsid w:val="00E650D8"/>
    <w:rsid w:val="00E70B0C"/>
    <w:rsid w:val="00E76F9D"/>
    <w:rsid w:val="00E80C9F"/>
    <w:rsid w:val="00E83EB5"/>
    <w:rsid w:val="00E878B7"/>
    <w:rsid w:val="00E9056B"/>
    <w:rsid w:val="00EA5C94"/>
    <w:rsid w:val="00EB1102"/>
    <w:rsid w:val="00EB2C13"/>
    <w:rsid w:val="00EC1BD0"/>
    <w:rsid w:val="00EC1FCF"/>
    <w:rsid w:val="00EC446D"/>
    <w:rsid w:val="00EC4FBF"/>
    <w:rsid w:val="00EC7F97"/>
    <w:rsid w:val="00ED6ED5"/>
    <w:rsid w:val="00EE465F"/>
    <w:rsid w:val="00EF5AF2"/>
    <w:rsid w:val="00F02430"/>
    <w:rsid w:val="00F03753"/>
    <w:rsid w:val="00F14718"/>
    <w:rsid w:val="00F157E3"/>
    <w:rsid w:val="00F2218D"/>
    <w:rsid w:val="00F253F1"/>
    <w:rsid w:val="00F26145"/>
    <w:rsid w:val="00F3229D"/>
    <w:rsid w:val="00F344A3"/>
    <w:rsid w:val="00F368CA"/>
    <w:rsid w:val="00F4203B"/>
    <w:rsid w:val="00F45DA0"/>
    <w:rsid w:val="00F50F9A"/>
    <w:rsid w:val="00F525A3"/>
    <w:rsid w:val="00F5769F"/>
    <w:rsid w:val="00F64448"/>
    <w:rsid w:val="00F65280"/>
    <w:rsid w:val="00F65973"/>
    <w:rsid w:val="00F708B5"/>
    <w:rsid w:val="00F70D64"/>
    <w:rsid w:val="00F71B7B"/>
    <w:rsid w:val="00F75372"/>
    <w:rsid w:val="00F7540D"/>
    <w:rsid w:val="00F82362"/>
    <w:rsid w:val="00F91F58"/>
    <w:rsid w:val="00F948FA"/>
    <w:rsid w:val="00FA40EF"/>
    <w:rsid w:val="00FB4BE7"/>
    <w:rsid w:val="00FB550C"/>
    <w:rsid w:val="00FB7DE0"/>
    <w:rsid w:val="00FC33B3"/>
    <w:rsid w:val="00FC4F62"/>
    <w:rsid w:val="00FC5F15"/>
    <w:rsid w:val="00FC7B29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7CD4C"/>
  <w15:docId w15:val="{A25ACA8B-16ED-4BD0-975F-D8C5A922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1"/>
      </w:numPr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4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DA581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E0629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E0629E"/>
    <w:rPr>
      <w:b/>
      <w:bCs/>
    </w:rPr>
  </w:style>
  <w:style w:type="character" w:styleId="Emphasis">
    <w:name w:val="Emphasis"/>
    <w:basedOn w:val="DefaultParagraphFont"/>
    <w:uiPriority w:val="20"/>
    <w:qFormat/>
    <w:rsid w:val="00E0629E"/>
    <w:rPr>
      <w:i/>
      <w:iCs/>
    </w:rPr>
  </w:style>
  <w:style w:type="character" w:styleId="Hyperlink">
    <w:name w:val="Hyperlink"/>
    <w:basedOn w:val="DefaultParagraphFont"/>
    <w:uiPriority w:val="99"/>
    <w:unhideWhenUsed/>
    <w:rsid w:val="00E76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BAB%201%20K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3F6DC0B-B621-481A-943C-9470021E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BAB 1 KP.dot</Template>
  <TotalTime>1226</TotalTime>
  <Pages>8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USER</cp:lastModifiedBy>
  <cp:revision>142</cp:revision>
  <dcterms:created xsi:type="dcterms:W3CDTF">2018-02-20T02:33:00Z</dcterms:created>
  <dcterms:modified xsi:type="dcterms:W3CDTF">2019-01-11T15:28:00Z</dcterms:modified>
</cp:coreProperties>
</file>